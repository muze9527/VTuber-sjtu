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C677" w14:textId="41C5C6FB" w:rsidR="00984FAB" w:rsidRDefault="00984FAB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CC5DCF">
        <w:rPr>
          <w:rFonts w:ascii="Arial" w:hAnsi="Arial" w:hint="eastAsia"/>
        </w:rPr>
        <w:t>&lt;</w:t>
      </w:r>
      <w:r w:rsidR="000D6FE9">
        <w:rPr>
          <w:rFonts w:ascii="Arial" w:hAnsi="Arial" w:hint="eastAsia"/>
        </w:rPr>
        <w:t>虚拟形象聊天室</w:t>
      </w:r>
      <w:r w:rsidR="00CC5DCF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14CCAC82" w14:textId="77777777" w:rsidR="00984FAB" w:rsidRDefault="00984FA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CC5DCF">
        <w:rPr>
          <w:rFonts w:ascii="Arial" w:hAnsi="Arial" w:hint="eastAsia"/>
        </w:rPr>
        <w:t>软件</w:t>
      </w:r>
      <w:r w:rsidR="006F3A6C">
        <w:rPr>
          <w:rFonts w:ascii="Arial" w:hAnsi="Arial" w:hint="eastAsia"/>
        </w:rPr>
        <w:t>项</w:t>
      </w:r>
      <w:r w:rsidR="006F3A6C">
        <w:rPr>
          <w:rFonts w:ascii="Arial" w:hAnsi="Arial"/>
        </w:rPr>
        <w:t>目</w:t>
      </w:r>
      <w:r w:rsidR="00CC5DCF">
        <w:rPr>
          <w:rFonts w:ascii="Arial" w:hAnsi="Arial" w:hint="eastAsia"/>
        </w:rPr>
        <w:t>计划</w:t>
      </w:r>
      <w:r>
        <w:rPr>
          <w:rFonts w:ascii="Arial" w:hAnsi="Arial"/>
        </w:rPr>
        <w:fldChar w:fldCharType="end"/>
      </w:r>
    </w:p>
    <w:p w14:paraId="01895F7D" w14:textId="77777777" w:rsidR="00984FAB" w:rsidRPr="00A332FD" w:rsidRDefault="00984FAB">
      <w:pPr>
        <w:pStyle w:val="a4"/>
        <w:jc w:val="right"/>
      </w:pPr>
    </w:p>
    <w:p w14:paraId="0E20E6BA" w14:textId="50AF19AD" w:rsidR="00984FAB" w:rsidRDefault="00984FAB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BB59D9">
        <w:rPr>
          <w:rFonts w:ascii="Arial" w:hAnsi="Arial"/>
          <w:sz w:val="28"/>
        </w:rPr>
        <w:t>1</w:t>
      </w:r>
      <w:r>
        <w:rPr>
          <w:rFonts w:ascii="Arial" w:hAnsi="Arial"/>
          <w:sz w:val="28"/>
        </w:rPr>
        <w:t>&gt;</w:t>
      </w:r>
    </w:p>
    <w:p w14:paraId="1F401669" w14:textId="77777777" w:rsidR="00984FAB" w:rsidRDefault="00984FAB">
      <w:pPr>
        <w:pStyle w:val="a4"/>
        <w:rPr>
          <w:sz w:val="28"/>
        </w:rPr>
      </w:pPr>
    </w:p>
    <w:p w14:paraId="78A878E5" w14:textId="77777777" w:rsidR="00984FAB" w:rsidRDefault="00984FAB"/>
    <w:p w14:paraId="458A0E1A" w14:textId="77777777" w:rsidR="00984FAB" w:rsidRDefault="00984FAB">
      <w:pPr>
        <w:sectPr w:rsidR="00984FAB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C4BE23F" w14:textId="77777777" w:rsidR="00984FAB" w:rsidRDefault="00984FAB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84FAB" w14:paraId="6DEB3C66" w14:textId="77777777" w:rsidTr="00BB59D9">
        <w:tc>
          <w:tcPr>
            <w:tcW w:w="2304" w:type="dxa"/>
          </w:tcPr>
          <w:p w14:paraId="66336CD1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5DE27746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5406A11B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1D5F5922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984FAB" w14:paraId="781C4122" w14:textId="77777777" w:rsidTr="00BB59D9">
        <w:tc>
          <w:tcPr>
            <w:tcW w:w="2304" w:type="dxa"/>
          </w:tcPr>
          <w:p w14:paraId="74790718" w14:textId="022E994D" w:rsidR="00984FAB" w:rsidRDefault="00984FAB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E32758">
              <w:rPr>
                <w:rFonts w:ascii="Times New Roman" w:hint="eastAsia"/>
              </w:rPr>
              <w:t>20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E32758">
              <w:rPr>
                <w:rFonts w:ascii="Times New Roman"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0D6FE9">
              <w:rPr>
                <w:rFonts w:ascii="Times New Roman" w:hint="eastAsia"/>
              </w:rPr>
              <w:t>2022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62120F3D" w14:textId="1628E6A8" w:rsidR="00984FAB" w:rsidRDefault="00984FAB">
            <w:pPr>
              <w:pStyle w:val="Tabletext"/>
            </w:pPr>
            <w:r>
              <w:t>&lt;</w:t>
            </w:r>
            <w:r w:rsidR="000D6FE9">
              <w:rPr>
                <w:rFonts w:hint="eastAsia"/>
              </w:rPr>
              <w:t>1</w:t>
            </w:r>
            <w:r>
              <w:t>.</w:t>
            </w:r>
            <w:r w:rsidR="000D6FE9">
              <w:rPr>
                <w:rFonts w:hint="eastAsia"/>
              </w:rPr>
              <w:t>0</w:t>
            </w:r>
            <w:r>
              <w:t>&gt;</w:t>
            </w:r>
          </w:p>
        </w:tc>
        <w:tc>
          <w:tcPr>
            <w:tcW w:w="3744" w:type="dxa"/>
          </w:tcPr>
          <w:p w14:paraId="69DF8A2C" w14:textId="14E4216C" w:rsidR="00984FAB" w:rsidRDefault="00984FAB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E32758">
              <w:rPr>
                <w:rFonts w:hint="eastAsia"/>
              </w:rPr>
              <w:t>阐述了项目</w:t>
            </w:r>
            <w:r w:rsidR="00FB5326">
              <w:rPr>
                <w:rFonts w:hint="eastAsia"/>
              </w:rPr>
              <w:t>基本规划和目标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3FC4B338" w14:textId="30966C74" w:rsidR="00984FAB" w:rsidRDefault="00984FAB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0D6FE9">
              <w:rPr>
                <w:rFonts w:hint="eastAsia"/>
              </w:rPr>
              <w:t>黄子凌</w:t>
            </w:r>
            <w:r>
              <w:rPr>
                <w:rFonts w:ascii="Times New Roman"/>
              </w:rPr>
              <w:t>&gt;</w:t>
            </w:r>
          </w:p>
        </w:tc>
      </w:tr>
      <w:tr w:rsidR="00BB59D9" w14:paraId="6FFCD275" w14:textId="77777777" w:rsidTr="00BB59D9">
        <w:tc>
          <w:tcPr>
            <w:tcW w:w="2304" w:type="dxa"/>
          </w:tcPr>
          <w:p w14:paraId="6EFBB4BA" w14:textId="6DD64138" w:rsidR="00BB59D9" w:rsidRDefault="00BB59D9" w:rsidP="00BB59D9">
            <w:pPr>
              <w:pStyle w:val="Tabletext"/>
            </w:pPr>
            <w:r>
              <w:rPr>
                <w:rFonts w:ascii="Times New Roman"/>
              </w:rPr>
              <w:t>&lt;10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/9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2022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 xml:space="preserve">&gt; </w:t>
            </w:r>
          </w:p>
        </w:tc>
        <w:tc>
          <w:tcPr>
            <w:tcW w:w="1152" w:type="dxa"/>
          </w:tcPr>
          <w:p w14:paraId="49513BAE" w14:textId="5E52AB60" w:rsidR="00BB59D9" w:rsidRDefault="00BB59D9" w:rsidP="00BB59D9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&gt;</w:t>
            </w:r>
          </w:p>
        </w:tc>
        <w:tc>
          <w:tcPr>
            <w:tcW w:w="3744" w:type="dxa"/>
          </w:tcPr>
          <w:p w14:paraId="4C6B62A5" w14:textId="77B95757" w:rsidR="00BB59D9" w:rsidRDefault="00BB59D9" w:rsidP="00BB59D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进一步完善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4EB42503" w14:textId="7B664B44" w:rsidR="00BB59D9" w:rsidRDefault="00BB59D9" w:rsidP="00BB59D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杨成昊</w:t>
            </w:r>
            <w:r>
              <w:rPr>
                <w:rFonts w:ascii="Times New Roman"/>
              </w:rPr>
              <w:t>&gt;</w:t>
            </w:r>
          </w:p>
        </w:tc>
      </w:tr>
      <w:tr w:rsidR="00BB59D9" w14:paraId="290A2EB5" w14:textId="77777777" w:rsidTr="00BB59D9">
        <w:tc>
          <w:tcPr>
            <w:tcW w:w="2304" w:type="dxa"/>
          </w:tcPr>
          <w:p w14:paraId="5122C1B2" w14:textId="77777777" w:rsidR="00BB59D9" w:rsidRDefault="00BB59D9" w:rsidP="00BB59D9">
            <w:pPr>
              <w:pStyle w:val="Tabletext"/>
            </w:pPr>
          </w:p>
        </w:tc>
        <w:tc>
          <w:tcPr>
            <w:tcW w:w="1152" w:type="dxa"/>
          </w:tcPr>
          <w:p w14:paraId="3D6DB8C8" w14:textId="77777777" w:rsidR="00BB59D9" w:rsidRDefault="00BB59D9" w:rsidP="00BB59D9">
            <w:pPr>
              <w:pStyle w:val="Tabletext"/>
            </w:pPr>
          </w:p>
        </w:tc>
        <w:tc>
          <w:tcPr>
            <w:tcW w:w="3744" w:type="dxa"/>
          </w:tcPr>
          <w:p w14:paraId="3556B8CF" w14:textId="77777777" w:rsidR="00BB59D9" w:rsidRDefault="00BB59D9" w:rsidP="00BB59D9">
            <w:pPr>
              <w:pStyle w:val="Tabletext"/>
            </w:pPr>
          </w:p>
        </w:tc>
        <w:tc>
          <w:tcPr>
            <w:tcW w:w="2304" w:type="dxa"/>
          </w:tcPr>
          <w:p w14:paraId="5AFCA31B" w14:textId="77777777" w:rsidR="00BB59D9" w:rsidRDefault="00BB59D9" w:rsidP="00BB59D9">
            <w:pPr>
              <w:pStyle w:val="Tabletext"/>
            </w:pPr>
          </w:p>
        </w:tc>
      </w:tr>
      <w:tr w:rsidR="00BB59D9" w14:paraId="0FDE3F03" w14:textId="77777777" w:rsidTr="00BB59D9">
        <w:tc>
          <w:tcPr>
            <w:tcW w:w="2304" w:type="dxa"/>
          </w:tcPr>
          <w:p w14:paraId="06AE9ED0" w14:textId="77777777" w:rsidR="00BB59D9" w:rsidRDefault="00BB59D9" w:rsidP="00BB59D9">
            <w:pPr>
              <w:pStyle w:val="Tabletext"/>
            </w:pPr>
          </w:p>
        </w:tc>
        <w:tc>
          <w:tcPr>
            <w:tcW w:w="1152" w:type="dxa"/>
          </w:tcPr>
          <w:p w14:paraId="740F48DB" w14:textId="77777777" w:rsidR="00BB59D9" w:rsidRDefault="00BB59D9" w:rsidP="00BB59D9">
            <w:pPr>
              <w:pStyle w:val="Tabletext"/>
            </w:pPr>
          </w:p>
        </w:tc>
        <w:tc>
          <w:tcPr>
            <w:tcW w:w="3744" w:type="dxa"/>
          </w:tcPr>
          <w:p w14:paraId="096AFBB6" w14:textId="77777777" w:rsidR="00BB59D9" w:rsidRDefault="00BB59D9" w:rsidP="00BB59D9">
            <w:pPr>
              <w:pStyle w:val="Tabletext"/>
            </w:pPr>
          </w:p>
        </w:tc>
        <w:tc>
          <w:tcPr>
            <w:tcW w:w="2304" w:type="dxa"/>
          </w:tcPr>
          <w:p w14:paraId="68473C39" w14:textId="77777777" w:rsidR="00BB59D9" w:rsidRDefault="00BB59D9" w:rsidP="00BB59D9">
            <w:pPr>
              <w:pStyle w:val="Tabletext"/>
            </w:pPr>
          </w:p>
        </w:tc>
      </w:tr>
    </w:tbl>
    <w:p w14:paraId="5C240392" w14:textId="77777777" w:rsidR="00984FAB" w:rsidRDefault="00984FAB"/>
    <w:p w14:paraId="6CA9DBB1" w14:textId="77777777" w:rsidR="00984FAB" w:rsidRDefault="00984FAB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4B5E0578" w14:textId="77777777" w:rsidR="00250CFA" w:rsidRDefault="00984F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 w:rsidR="00250CFA">
        <w:rPr>
          <w:noProof/>
        </w:rPr>
        <w:t>1.</w:t>
      </w:r>
      <w:r w:rsidR="00250CFA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250CFA">
        <w:rPr>
          <w:rFonts w:hint="eastAsia"/>
          <w:noProof/>
        </w:rPr>
        <w:t>简介</w:t>
      </w:r>
      <w:r w:rsidR="00250CFA">
        <w:rPr>
          <w:noProof/>
        </w:rPr>
        <w:tab/>
      </w:r>
      <w:r w:rsidR="00250CFA">
        <w:rPr>
          <w:noProof/>
        </w:rPr>
        <w:fldChar w:fldCharType="begin"/>
      </w:r>
      <w:r w:rsidR="00250CFA">
        <w:rPr>
          <w:noProof/>
        </w:rPr>
        <w:instrText xml:space="preserve"> PAGEREF _Toc76678166 \h </w:instrText>
      </w:r>
      <w:r w:rsidR="00250CFA">
        <w:rPr>
          <w:noProof/>
        </w:rPr>
      </w:r>
      <w:r w:rsidR="00250CFA">
        <w:rPr>
          <w:noProof/>
        </w:rPr>
        <w:fldChar w:fldCharType="separate"/>
      </w:r>
      <w:r w:rsidR="00250CFA">
        <w:rPr>
          <w:noProof/>
        </w:rPr>
        <w:t>4</w:t>
      </w:r>
      <w:r w:rsidR="00250CFA">
        <w:rPr>
          <w:noProof/>
        </w:rPr>
        <w:fldChar w:fldCharType="end"/>
      </w:r>
    </w:p>
    <w:p w14:paraId="7104A348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F9076D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9ECD9E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430B42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1382D3" w14:textId="77777777" w:rsidR="00250CFA" w:rsidRDefault="00250C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8E93B2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项目的目的、规模和目标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C4F299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假设与约束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9BB6BE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项目的可交付成果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BE64B9" w14:textId="77777777" w:rsidR="00250CFA" w:rsidRDefault="00250C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项目组织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2AF4E8" w14:textId="77777777" w:rsidR="00250CFA" w:rsidRDefault="00250C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02511B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风险分析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EE5725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方法和工具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91F437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开发计划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52D0A6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质量保证计划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1B5502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项目沟通计划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990C5C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培训计划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7C0F12" w14:textId="77777777" w:rsidR="00250CFA" w:rsidRDefault="00250C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附录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5B03DF" w14:textId="77777777" w:rsidR="00984FAB" w:rsidRDefault="00984FAB">
      <w:pPr>
        <w:pStyle w:val="a4"/>
      </w:pPr>
      <w:r>
        <w:rPr>
          <w:rFonts w:ascii="Times New Roman"/>
          <w:b w:val="0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F3A6C">
        <w:rPr>
          <w:rFonts w:ascii="Arial" w:hAnsi="Arial" w:hint="eastAsia"/>
        </w:rPr>
        <w:t>软件项目计划</w:t>
      </w:r>
      <w:r>
        <w:rPr>
          <w:rFonts w:ascii="Arial" w:hAnsi="Arial"/>
        </w:rPr>
        <w:fldChar w:fldCharType="end"/>
      </w:r>
    </w:p>
    <w:p w14:paraId="06B07628" w14:textId="77777777" w:rsidR="00984FAB" w:rsidRDefault="00984FAB" w:rsidP="008C04A9"/>
    <w:p w14:paraId="3AB17E79" w14:textId="77777777" w:rsidR="00984FAB" w:rsidRDefault="00984FAB">
      <w:pPr>
        <w:pStyle w:val="1"/>
      </w:pPr>
      <w:bookmarkStart w:id="0" w:name="_Toc76678166"/>
      <w:r>
        <w:rPr>
          <w:rFonts w:hint="eastAsia"/>
        </w:rPr>
        <w:t>简介</w:t>
      </w:r>
      <w:bookmarkEnd w:id="0"/>
    </w:p>
    <w:p w14:paraId="7A0B4C30" w14:textId="234EC985" w:rsidR="00984FAB" w:rsidRDefault="00984FAB" w:rsidP="00C258DD">
      <w:pPr>
        <w:pStyle w:val="2"/>
      </w:pPr>
      <w:bookmarkStart w:id="1" w:name="_Toc76678167"/>
      <w:r>
        <w:rPr>
          <w:rFonts w:hint="eastAsia"/>
        </w:rPr>
        <w:t>目的</w:t>
      </w:r>
      <w:bookmarkEnd w:id="1"/>
    </w:p>
    <w:p w14:paraId="2095B9C0" w14:textId="5459D015" w:rsidR="00C258DD" w:rsidRPr="00C258DD" w:rsidRDefault="00C258DD" w:rsidP="00C258DD">
      <w:pPr>
        <w:ind w:firstLine="720"/>
      </w:pPr>
      <w:r>
        <w:rPr>
          <w:rFonts w:hint="eastAsia"/>
        </w:rPr>
        <w:t>本项目计划</w:t>
      </w:r>
      <w:r w:rsidR="00E32758">
        <w:rPr>
          <w:rFonts w:hint="eastAsia"/>
        </w:rPr>
        <w:t>为《虚拟形象聊天室》做主要规划和整合，阐述了</w:t>
      </w:r>
      <w:r w:rsidR="00BE03F1">
        <w:rPr>
          <w:rFonts w:hint="eastAsia"/>
        </w:rPr>
        <w:t>本项目</w:t>
      </w:r>
      <w:r w:rsidR="002D76A8">
        <w:rPr>
          <w:rFonts w:hint="eastAsia"/>
        </w:rPr>
        <w:t>开发的基本安排</w:t>
      </w:r>
      <w:r w:rsidR="00FC6E3D">
        <w:rPr>
          <w:rFonts w:hint="eastAsia"/>
        </w:rPr>
        <w:t>，为开发过程提供帮助</w:t>
      </w:r>
      <w:r w:rsidR="00BE03F1">
        <w:rPr>
          <w:rFonts w:hint="eastAsia"/>
        </w:rPr>
        <w:t>。</w:t>
      </w:r>
    </w:p>
    <w:p w14:paraId="1E76D1FD" w14:textId="14909B29" w:rsidR="00984FAB" w:rsidRDefault="00984FAB">
      <w:pPr>
        <w:pStyle w:val="2"/>
      </w:pPr>
      <w:bookmarkStart w:id="2" w:name="_Toc76678168"/>
      <w:r>
        <w:rPr>
          <w:rFonts w:hint="eastAsia"/>
        </w:rPr>
        <w:t>范围</w:t>
      </w:r>
      <w:bookmarkEnd w:id="2"/>
    </w:p>
    <w:p w14:paraId="0A9D2C18" w14:textId="1FA270B3" w:rsidR="002D76A8" w:rsidRPr="002D76A8" w:rsidRDefault="002D76A8" w:rsidP="002D76A8">
      <w:pPr>
        <w:ind w:left="720"/>
      </w:pPr>
      <w:r>
        <w:rPr>
          <w:rFonts w:hint="eastAsia"/>
        </w:rPr>
        <w:t>《虚拟形象聊天室》项目及项目小组和评审人员。</w:t>
      </w:r>
    </w:p>
    <w:p w14:paraId="1440F42C" w14:textId="3F1C94C5" w:rsidR="00984FAB" w:rsidRDefault="00984FAB">
      <w:pPr>
        <w:pStyle w:val="2"/>
      </w:pPr>
      <w:bookmarkStart w:id="3" w:name="_Toc76678169"/>
      <w:r>
        <w:rPr>
          <w:rFonts w:hint="eastAsia"/>
        </w:rPr>
        <w:t>定义、首字母缩写词和缩略语</w:t>
      </w:r>
      <w:bookmarkEnd w:id="3"/>
    </w:p>
    <w:p w14:paraId="364C4932" w14:textId="77777777" w:rsidR="00984FAB" w:rsidRDefault="00984FAB">
      <w:pPr>
        <w:pStyle w:val="2"/>
      </w:pPr>
      <w:bookmarkStart w:id="4" w:name="_Toc76678170"/>
      <w:r>
        <w:rPr>
          <w:rFonts w:hint="eastAsia"/>
        </w:rPr>
        <w:t>参考资料</w:t>
      </w:r>
      <w:bookmarkEnd w:id="4"/>
    </w:p>
    <w:p w14:paraId="5DD02920" w14:textId="77777777" w:rsidR="00984FAB" w:rsidRDefault="00984FAB">
      <w:pPr>
        <w:pStyle w:val="1"/>
      </w:pPr>
      <w:bookmarkStart w:id="5" w:name="_Toc76678171"/>
      <w:r>
        <w:rPr>
          <w:rFonts w:hint="eastAsia"/>
        </w:rPr>
        <w:t>项目概述</w:t>
      </w:r>
      <w:bookmarkEnd w:id="5"/>
    </w:p>
    <w:p w14:paraId="15C6958E" w14:textId="67EF6C37" w:rsidR="00984FAB" w:rsidRDefault="00984FAB">
      <w:pPr>
        <w:pStyle w:val="2"/>
      </w:pPr>
      <w:bookmarkStart w:id="6" w:name="_Toc76678172"/>
      <w:r>
        <w:rPr>
          <w:rFonts w:hint="eastAsia"/>
        </w:rPr>
        <w:t>项目的目的、规模和目标</w:t>
      </w:r>
      <w:bookmarkEnd w:id="6"/>
    </w:p>
    <w:p w14:paraId="67177503" w14:textId="750AA90A" w:rsidR="00B56371" w:rsidRPr="00B56371" w:rsidRDefault="00B56371" w:rsidP="00B56371">
      <w:pPr>
        <w:ind w:firstLine="360"/>
      </w:pPr>
      <w:r>
        <w:rPr>
          <w:rFonts w:hint="eastAsia"/>
        </w:rPr>
        <w:t>项目目的：</w:t>
      </w:r>
    </w:p>
    <w:p w14:paraId="34065F0E" w14:textId="3503D840" w:rsidR="005F37D0" w:rsidRDefault="005F37D0" w:rsidP="005F37D0">
      <w:pPr>
        <w:ind w:firstLine="360"/>
      </w:pPr>
      <w:r>
        <w:rPr>
          <w:rFonts w:hint="eastAsia"/>
        </w:rPr>
        <w:t>随着互联网的高速发展，虚拟形象聊天成为一种新趋势。本项目在线上聊天室的基础上，基于深度学习和人脸识别技术，捕捉人物面部特征，构建动态的虚拟人物形象（如vtuber）在聊天室内展示，实现人们在线上通过虚拟形象面对面交流。</w:t>
      </w:r>
    </w:p>
    <w:p w14:paraId="6F8BCD37" w14:textId="06E75D20" w:rsidR="00B56371" w:rsidRDefault="00B56371" w:rsidP="005F37D0">
      <w:pPr>
        <w:ind w:firstLine="360"/>
      </w:pPr>
      <w:r>
        <w:rPr>
          <w:rFonts w:hint="eastAsia"/>
        </w:rPr>
        <w:t>项目规模：</w:t>
      </w:r>
    </w:p>
    <w:p w14:paraId="28E2E7C2" w14:textId="0EE2D992" w:rsidR="00B56371" w:rsidRDefault="00B56371" w:rsidP="005F37D0">
      <w:pPr>
        <w:ind w:firstLine="360"/>
      </w:pPr>
      <w:r>
        <w:rPr>
          <w:rFonts w:hint="eastAsia"/>
        </w:rPr>
        <w:t>约为150人天。</w:t>
      </w:r>
    </w:p>
    <w:p w14:paraId="29955588" w14:textId="49EB6C3D" w:rsidR="00B56371" w:rsidRDefault="00B56371" w:rsidP="005F37D0">
      <w:pPr>
        <w:ind w:firstLine="360"/>
      </w:pPr>
      <w:r>
        <w:rPr>
          <w:rFonts w:hint="eastAsia"/>
        </w:rPr>
        <w:t>项目目标：</w:t>
      </w:r>
    </w:p>
    <w:p w14:paraId="241FD071" w14:textId="2C6E3BF1" w:rsidR="005F37D0" w:rsidRDefault="00B56371" w:rsidP="005F37D0">
      <w:pPr>
        <w:ind w:firstLine="360"/>
      </w:pPr>
      <w:r>
        <w:rPr>
          <w:rFonts w:hint="eastAsia"/>
        </w:rPr>
        <w:t>完成支持2人以上的</w:t>
      </w:r>
      <w:r w:rsidRPr="00B56371">
        <w:rPr>
          <w:rFonts w:hint="eastAsia"/>
        </w:rPr>
        <w:t>点对点的音视频同步传输</w:t>
      </w:r>
      <w:r>
        <w:rPr>
          <w:rFonts w:hint="eastAsia"/>
        </w:rPr>
        <w:t>的在线聊天室，并根据面部信息生成</w:t>
      </w:r>
      <w:r w:rsidR="00C970A5">
        <w:rPr>
          <w:rFonts w:hint="eastAsia"/>
        </w:rPr>
        <w:t>动态</w:t>
      </w:r>
      <w:r>
        <w:rPr>
          <w:rFonts w:hint="eastAsia"/>
        </w:rPr>
        <w:t>虚拟形象</w:t>
      </w:r>
      <w:r w:rsidR="00C970A5">
        <w:rPr>
          <w:rFonts w:hint="eastAsia"/>
        </w:rPr>
        <w:t>实时展示</w:t>
      </w:r>
      <w:r>
        <w:rPr>
          <w:rFonts w:hint="eastAsia"/>
        </w:rPr>
        <w:t>。</w:t>
      </w:r>
    </w:p>
    <w:p w14:paraId="656F5720" w14:textId="1BFE4FFD" w:rsidR="00984FAB" w:rsidRDefault="00984FAB">
      <w:pPr>
        <w:pStyle w:val="2"/>
      </w:pPr>
      <w:bookmarkStart w:id="7" w:name="_Toc76678173"/>
      <w:r>
        <w:rPr>
          <w:rFonts w:hint="eastAsia"/>
        </w:rPr>
        <w:t>假设与约束</w:t>
      </w:r>
      <w:bookmarkEnd w:id="7"/>
    </w:p>
    <w:p w14:paraId="064F62AC" w14:textId="4CA6D7BF" w:rsidR="00C970A5" w:rsidRDefault="00C970A5" w:rsidP="00C970A5">
      <w:pPr>
        <w:ind w:left="720"/>
      </w:pPr>
      <w:r>
        <w:rPr>
          <w:rFonts w:hint="eastAsia"/>
        </w:rPr>
        <w:t>人员：4人</w:t>
      </w:r>
    </w:p>
    <w:p w14:paraId="37AF97C0" w14:textId="4C8DC8CD" w:rsidR="00C970A5" w:rsidRPr="00C970A5" w:rsidRDefault="00C970A5" w:rsidP="00C970A5">
      <w:pPr>
        <w:ind w:left="720"/>
      </w:pPr>
      <w:r>
        <w:rPr>
          <w:rFonts w:hint="eastAsia"/>
        </w:rPr>
        <w:t>时间：2022年6月20日至2022年9月11日</w:t>
      </w:r>
    </w:p>
    <w:p w14:paraId="50809D55" w14:textId="765D3BCF" w:rsidR="00984FAB" w:rsidRDefault="00984FAB">
      <w:pPr>
        <w:pStyle w:val="2"/>
      </w:pPr>
      <w:bookmarkStart w:id="8" w:name="_Toc76678174"/>
      <w:r>
        <w:rPr>
          <w:rFonts w:hint="eastAsia"/>
        </w:rPr>
        <w:t>项目的可交付</w:t>
      </w:r>
      <w:r w:rsidR="00DC0A85">
        <w:rPr>
          <w:rFonts w:hint="eastAsia"/>
        </w:rPr>
        <w:t>成</w:t>
      </w:r>
      <w:r w:rsidR="00DC0A85">
        <w:t>果</w:t>
      </w:r>
      <w:bookmarkEnd w:id="8"/>
    </w:p>
    <w:p w14:paraId="5844B979" w14:textId="77777777" w:rsidR="00C970A5" w:rsidRDefault="00C970A5" w:rsidP="00C970A5">
      <w:pPr>
        <w:ind w:left="720"/>
      </w:pPr>
      <w:r>
        <w:rPr>
          <w:rFonts w:hint="eastAsia"/>
        </w:rPr>
        <w:t>《软件项目计划》</w:t>
      </w:r>
    </w:p>
    <w:p w14:paraId="5F8C3524" w14:textId="4912C3EC" w:rsidR="00C970A5" w:rsidRDefault="00C970A5" w:rsidP="00C970A5">
      <w:pPr>
        <w:ind w:left="720"/>
      </w:pPr>
      <w:r>
        <w:rPr>
          <w:rFonts w:hint="eastAsia"/>
        </w:rPr>
        <w:t>《迭代计划》</w:t>
      </w:r>
    </w:p>
    <w:p w14:paraId="20DF8C48" w14:textId="6FF32054" w:rsidR="00C970A5" w:rsidRDefault="00C970A5" w:rsidP="00C970A5">
      <w:pPr>
        <w:ind w:left="720"/>
      </w:pPr>
      <w:r>
        <w:rPr>
          <w:rFonts w:hint="eastAsia"/>
        </w:rPr>
        <w:t>《迭代评估报告》</w:t>
      </w:r>
    </w:p>
    <w:p w14:paraId="4459D864" w14:textId="77777777" w:rsidR="008C492E" w:rsidRDefault="00C970A5" w:rsidP="008C492E">
      <w:pPr>
        <w:ind w:left="720"/>
      </w:pPr>
      <w:r>
        <w:rPr>
          <w:rFonts w:hint="eastAsia"/>
        </w:rPr>
        <w:t>《SRS文档》</w:t>
      </w:r>
    </w:p>
    <w:p w14:paraId="3B1576B4" w14:textId="4ED1092D" w:rsidR="00C970A5" w:rsidRDefault="00C970A5" w:rsidP="008C492E">
      <w:pPr>
        <w:ind w:firstLineChars="400" w:firstLine="800"/>
      </w:pPr>
      <w:r>
        <w:rPr>
          <w:rFonts w:hint="eastAsia"/>
        </w:rPr>
        <w:t>用例模型</w:t>
      </w:r>
    </w:p>
    <w:p w14:paraId="45E7A35D" w14:textId="77777777" w:rsidR="00C970A5" w:rsidRDefault="00C970A5" w:rsidP="00C970A5">
      <w:pPr>
        <w:ind w:left="720"/>
      </w:pPr>
      <w:r>
        <w:rPr>
          <w:rFonts w:hint="eastAsia"/>
        </w:rPr>
        <w:t>《软件架构文档》</w:t>
      </w:r>
    </w:p>
    <w:p w14:paraId="4177BB58" w14:textId="633A1294" w:rsidR="00C970A5" w:rsidRDefault="00C970A5" w:rsidP="00C970A5">
      <w:pPr>
        <w:ind w:firstLineChars="400" w:firstLine="800"/>
      </w:pPr>
      <w:r>
        <w:rPr>
          <w:rFonts w:hint="eastAsia"/>
        </w:rPr>
        <w:t>UML的分析设计模型</w:t>
      </w:r>
    </w:p>
    <w:p w14:paraId="45AE260E" w14:textId="77777777" w:rsidR="00C970A5" w:rsidRDefault="00C970A5" w:rsidP="00C970A5">
      <w:pPr>
        <w:ind w:left="720"/>
      </w:pPr>
      <w:r>
        <w:rPr>
          <w:rFonts w:hint="eastAsia"/>
        </w:rPr>
        <w:t>《测试用例》</w:t>
      </w:r>
    </w:p>
    <w:p w14:paraId="295B04A6" w14:textId="44F6BF20" w:rsidR="00C970A5" w:rsidRDefault="00C970A5" w:rsidP="00C970A5">
      <w:pPr>
        <w:ind w:left="720"/>
      </w:pPr>
      <w:r>
        <w:rPr>
          <w:rFonts w:hint="eastAsia"/>
        </w:rPr>
        <w:t>《测试报告》</w:t>
      </w:r>
    </w:p>
    <w:p w14:paraId="23CE1A71" w14:textId="29A53DE1" w:rsidR="00C970A5" w:rsidRDefault="00C970A5" w:rsidP="00C970A5">
      <w:pPr>
        <w:ind w:left="720"/>
      </w:pPr>
      <w:r>
        <w:rPr>
          <w:rFonts w:hint="eastAsia"/>
        </w:rPr>
        <w:t>《项目总结报告》</w:t>
      </w:r>
    </w:p>
    <w:p w14:paraId="7121C9C5" w14:textId="77777777" w:rsidR="00C970A5" w:rsidRDefault="00C970A5" w:rsidP="00C970A5">
      <w:pPr>
        <w:ind w:firstLineChars="400" w:firstLine="800"/>
      </w:pPr>
      <w:r>
        <w:rPr>
          <w:rFonts w:hint="eastAsia"/>
        </w:rPr>
        <w:t>源代码</w:t>
      </w:r>
    </w:p>
    <w:p w14:paraId="34D91521" w14:textId="0999ECE5" w:rsidR="00C970A5" w:rsidRDefault="00C970A5" w:rsidP="00C970A5">
      <w:pPr>
        <w:ind w:firstLineChars="400" w:firstLine="800"/>
      </w:pPr>
      <w:r>
        <w:rPr>
          <w:rFonts w:hint="eastAsia"/>
        </w:rPr>
        <w:t>可执行代码</w:t>
      </w:r>
    </w:p>
    <w:p w14:paraId="070C4FAF" w14:textId="5D2C306C" w:rsidR="00C970A5" w:rsidRDefault="00C970A5" w:rsidP="00C970A5">
      <w:pPr>
        <w:ind w:firstLineChars="400" w:firstLine="800"/>
      </w:pPr>
      <w:r>
        <w:rPr>
          <w:rFonts w:hint="eastAsia"/>
        </w:rPr>
        <w:t>演示视频文件</w:t>
      </w:r>
    </w:p>
    <w:p w14:paraId="7120A137" w14:textId="01DD078E" w:rsidR="00984FAB" w:rsidRDefault="00C970A5" w:rsidP="00C970A5">
      <w:pPr>
        <w:ind w:firstLineChars="400" w:firstLine="800"/>
      </w:pPr>
      <w:r>
        <w:rPr>
          <w:rFonts w:hint="eastAsia"/>
        </w:rPr>
        <w:t>演示PPT</w:t>
      </w:r>
    </w:p>
    <w:p w14:paraId="0BD5A4EF" w14:textId="38467215" w:rsidR="00984FAB" w:rsidRDefault="00984FAB">
      <w:pPr>
        <w:pStyle w:val="1"/>
      </w:pPr>
      <w:bookmarkStart w:id="9" w:name="_Toc76678175"/>
      <w:r>
        <w:rPr>
          <w:rFonts w:hint="eastAsia"/>
        </w:rPr>
        <w:t>项目组织</w:t>
      </w:r>
      <w:bookmarkEnd w:id="9"/>
    </w:p>
    <w:p w14:paraId="019353E5" w14:textId="03725853" w:rsidR="00C970A5" w:rsidRDefault="00C970A5" w:rsidP="00C970A5">
      <w:pPr>
        <w:ind w:left="720"/>
      </w:pPr>
      <w:r>
        <w:rPr>
          <w:rFonts w:hint="eastAsia"/>
        </w:rPr>
        <w:t>项目小组成员：余飞扬、李思旷、杨成昊、黄子凌</w:t>
      </w:r>
    </w:p>
    <w:p w14:paraId="54B310D6" w14:textId="0B70350D" w:rsidR="00C970A5" w:rsidRDefault="00C970A5" w:rsidP="00C970A5">
      <w:pPr>
        <w:ind w:left="720"/>
      </w:pPr>
      <w:r>
        <w:rPr>
          <w:rFonts w:hint="eastAsia"/>
        </w:rPr>
        <w:lastRenderedPageBreak/>
        <w:t>余飞扬：担任组长，</w:t>
      </w:r>
      <w:r w:rsidR="00BD3CD0">
        <w:rPr>
          <w:rFonts w:hint="eastAsia"/>
        </w:rPr>
        <w:t>实现</w:t>
      </w:r>
      <w:r w:rsidR="00BD3CD0" w:rsidRPr="00BD3CD0">
        <w:rPr>
          <w:rFonts w:hint="eastAsia"/>
        </w:rPr>
        <w:t>unity内部photon的框架</w:t>
      </w:r>
      <w:r w:rsidR="00BD3CD0">
        <w:rPr>
          <w:rFonts w:hint="eastAsia"/>
        </w:rPr>
        <w:t>。</w:t>
      </w:r>
    </w:p>
    <w:p w14:paraId="6AAFF608" w14:textId="180095DF" w:rsidR="00BD3CD0" w:rsidRDefault="00BD3CD0" w:rsidP="00C970A5">
      <w:pPr>
        <w:ind w:left="720"/>
      </w:pPr>
      <w:r>
        <w:rPr>
          <w:rFonts w:hint="eastAsia"/>
        </w:rPr>
        <w:t>李思旷：实现</w:t>
      </w:r>
      <w:r w:rsidRPr="00BD3CD0">
        <w:rPr>
          <w:rFonts w:hint="eastAsia"/>
        </w:rPr>
        <w:t>Python获取的特征点数值以及偏转角度以及把结果同步到本地虚拟形象中。</w:t>
      </w:r>
    </w:p>
    <w:p w14:paraId="69823898" w14:textId="44E90A8C" w:rsidR="00BD3CD0" w:rsidRDefault="00BD3CD0" w:rsidP="00C970A5">
      <w:pPr>
        <w:ind w:left="720"/>
      </w:pPr>
      <w:r>
        <w:rPr>
          <w:rFonts w:hint="eastAsia"/>
        </w:rPr>
        <w:t>杨成昊：实现语音同步效果。</w:t>
      </w:r>
    </w:p>
    <w:p w14:paraId="1E25124F" w14:textId="78F89E61" w:rsidR="00984FAB" w:rsidRDefault="00BD3CD0" w:rsidP="00BD3CD0">
      <w:pPr>
        <w:ind w:left="720"/>
      </w:pPr>
      <w:r>
        <w:rPr>
          <w:rFonts w:hint="eastAsia"/>
        </w:rPr>
        <w:t>黄子凌：实现玩家账号信息管理。</w:t>
      </w:r>
    </w:p>
    <w:p w14:paraId="0F3C1DFE" w14:textId="77777777" w:rsidR="00984FAB" w:rsidRDefault="008C04A9">
      <w:pPr>
        <w:pStyle w:val="1"/>
      </w:pPr>
      <w:bookmarkStart w:id="10" w:name="_Toc76678176"/>
      <w:r>
        <w:rPr>
          <w:rFonts w:hint="eastAsia"/>
        </w:rPr>
        <w:t>项</w:t>
      </w:r>
      <w:r>
        <w:t>目计划</w:t>
      </w:r>
      <w:bookmarkEnd w:id="10"/>
    </w:p>
    <w:p w14:paraId="0380CCE3" w14:textId="3D032608" w:rsidR="008C04A9" w:rsidRDefault="008C04A9" w:rsidP="00BE03F1">
      <w:pPr>
        <w:pStyle w:val="2"/>
      </w:pPr>
      <w:bookmarkStart w:id="11" w:name="_Toc76678177"/>
      <w:r>
        <w:rPr>
          <w:rFonts w:hint="eastAsia"/>
        </w:rPr>
        <w:t>风险分</w:t>
      </w:r>
      <w:r>
        <w:t>析</w:t>
      </w:r>
      <w:bookmarkEnd w:id="11"/>
    </w:p>
    <w:tbl>
      <w:tblPr>
        <w:tblStyle w:val="af"/>
        <w:tblW w:w="0" w:type="auto"/>
        <w:tblInd w:w="137" w:type="dxa"/>
        <w:tblLook w:val="04A0" w:firstRow="1" w:lastRow="0" w:firstColumn="1" w:lastColumn="0" w:noHBand="0" w:noVBand="1"/>
      </w:tblPr>
      <w:tblGrid>
        <w:gridCol w:w="835"/>
        <w:gridCol w:w="1717"/>
        <w:gridCol w:w="3244"/>
        <w:gridCol w:w="2834"/>
      </w:tblGrid>
      <w:tr w:rsidR="00C3475D" w:rsidRPr="00C3475D" w14:paraId="352CE8AD" w14:textId="77777777" w:rsidTr="00C3475D">
        <w:tc>
          <w:tcPr>
            <w:tcW w:w="835" w:type="dxa"/>
          </w:tcPr>
          <w:p w14:paraId="7F40D30A" w14:textId="77777777"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优</w:t>
            </w:r>
            <w:r w:rsidRPr="00C3475D">
              <w:rPr>
                <w:b/>
              </w:rPr>
              <w:t>先级</w:t>
            </w:r>
          </w:p>
        </w:tc>
        <w:tc>
          <w:tcPr>
            <w:tcW w:w="1717" w:type="dxa"/>
          </w:tcPr>
          <w:p w14:paraId="74ED17C6" w14:textId="77777777"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风险</w:t>
            </w:r>
            <w:r w:rsidRPr="00C3475D">
              <w:rPr>
                <w:b/>
              </w:rPr>
              <w:t>名称</w:t>
            </w:r>
          </w:p>
        </w:tc>
        <w:tc>
          <w:tcPr>
            <w:tcW w:w="3244" w:type="dxa"/>
          </w:tcPr>
          <w:p w14:paraId="46B5EB8F" w14:textId="77777777"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风险</w:t>
            </w:r>
            <w:r w:rsidRPr="00C3475D">
              <w:rPr>
                <w:b/>
              </w:rPr>
              <w:t>描述</w:t>
            </w:r>
          </w:p>
        </w:tc>
        <w:tc>
          <w:tcPr>
            <w:tcW w:w="2834" w:type="dxa"/>
          </w:tcPr>
          <w:p w14:paraId="4C1AA4B1" w14:textId="77777777"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风险</w:t>
            </w:r>
            <w:r w:rsidRPr="00C3475D">
              <w:rPr>
                <w:b/>
              </w:rPr>
              <w:t>缓解措施</w:t>
            </w:r>
          </w:p>
        </w:tc>
      </w:tr>
      <w:tr w:rsidR="00C3475D" w14:paraId="6A9E6DCB" w14:textId="77777777" w:rsidTr="00C3475D">
        <w:tc>
          <w:tcPr>
            <w:tcW w:w="835" w:type="dxa"/>
          </w:tcPr>
          <w:p w14:paraId="16E70E8A" w14:textId="3393E2EE" w:rsidR="00C3475D" w:rsidRDefault="00FC6E3D" w:rsidP="00C3475D">
            <w:pPr>
              <w:pStyle w:val="a9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717" w:type="dxa"/>
          </w:tcPr>
          <w:p w14:paraId="392587DE" w14:textId="5872AC2E" w:rsidR="00C3475D" w:rsidRDefault="00BD3CD0" w:rsidP="00C3475D">
            <w:pPr>
              <w:pStyle w:val="a9"/>
              <w:ind w:left="0"/>
            </w:pPr>
            <w:r>
              <w:rPr>
                <w:rFonts w:hint="eastAsia"/>
              </w:rPr>
              <w:t>技术风险</w:t>
            </w:r>
          </w:p>
        </w:tc>
        <w:tc>
          <w:tcPr>
            <w:tcW w:w="3244" w:type="dxa"/>
          </w:tcPr>
          <w:p w14:paraId="6FDA3147" w14:textId="48A129EC" w:rsidR="00C3475D" w:rsidRDefault="00BD3CD0" w:rsidP="00C3475D">
            <w:pPr>
              <w:pStyle w:val="a9"/>
              <w:ind w:left="0"/>
            </w:pPr>
            <w:r>
              <w:rPr>
                <w:rFonts w:hint="eastAsia"/>
              </w:rPr>
              <w:t>将</w:t>
            </w:r>
            <w:r w:rsidR="00FC0A56">
              <w:t>P</w:t>
            </w:r>
            <w:r w:rsidR="00FC0A56">
              <w:rPr>
                <w:rFonts w:hint="eastAsia"/>
              </w:rPr>
              <w:t>hoton服务器</w:t>
            </w:r>
            <w:r>
              <w:rPr>
                <w:rFonts w:hint="eastAsia"/>
              </w:rPr>
              <w:t>部署</w:t>
            </w:r>
            <w:r w:rsidR="00FC0A56">
              <w:rPr>
                <w:rFonts w:hint="eastAsia"/>
              </w:rPr>
              <w:t>到华为云</w:t>
            </w:r>
          </w:p>
        </w:tc>
        <w:tc>
          <w:tcPr>
            <w:tcW w:w="2834" w:type="dxa"/>
          </w:tcPr>
          <w:p w14:paraId="20A164A2" w14:textId="777F1E27" w:rsidR="00C3475D" w:rsidRPr="00BD3CD0" w:rsidRDefault="00BD3CD0" w:rsidP="00C3475D">
            <w:pPr>
              <w:pStyle w:val="a9"/>
              <w:ind w:left="0"/>
            </w:pPr>
            <w:r>
              <w:rPr>
                <w:rFonts w:hint="eastAsia"/>
              </w:rPr>
              <w:t>学习在华为云部署服务器相关知识</w:t>
            </w:r>
          </w:p>
        </w:tc>
      </w:tr>
      <w:tr w:rsidR="00C3475D" w14:paraId="2C4DED7A" w14:textId="77777777" w:rsidTr="00C3475D">
        <w:tc>
          <w:tcPr>
            <w:tcW w:w="835" w:type="dxa"/>
          </w:tcPr>
          <w:p w14:paraId="5AE707DF" w14:textId="121458F6" w:rsidR="00C3475D" w:rsidRDefault="00BD3CD0" w:rsidP="00C3475D">
            <w:pPr>
              <w:pStyle w:val="a9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717" w:type="dxa"/>
          </w:tcPr>
          <w:p w14:paraId="6C25CAE7" w14:textId="69F90CE0" w:rsidR="00C3475D" w:rsidRDefault="00BD3CD0" w:rsidP="00C3475D">
            <w:pPr>
              <w:pStyle w:val="a9"/>
              <w:ind w:left="0"/>
            </w:pPr>
            <w:r>
              <w:rPr>
                <w:rFonts w:hint="eastAsia"/>
              </w:rPr>
              <w:t>技术风险</w:t>
            </w:r>
          </w:p>
        </w:tc>
        <w:tc>
          <w:tcPr>
            <w:tcW w:w="3244" w:type="dxa"/>
          </w:tcPr>
          <w:p w14:paraId="00E5F868" w14:textId="04CE94D8" w:rsidR="00C3475D" w:rsidRDefault="000957EA" w:rsidP="00C3475D">
            <w:pPr>
              <w:pStyle w:val="a9"/>
              <w:ind w:left="0"/>
            </w:pPr>
            <w:r>
              <w:rPr>
                <w:rFonts w:hint="eastAsia"/>
              </w:rPr>
              <w:t>实现聊天室语音同步</w:t>
            </w:r>
          </w:p>
        </w:tc>
        <w:tc>
          <w:tcPr>
            <w:tcW w:w="2834" w:type="dxa"/>
          </w:tcPr>
          <w:p w14:paraId="11776442" w14:textId="1271572C" w:rsidR="00C3475D" w:rsidRDefault="004828DB" w:rsidP="00C3475D">
            <w:pPr>
              <w:pStyle w:val="a9"/>
              <w:ind w:left="0"/>
            </w:pPr>
            <w:r>
              <w:rPr>
                <w:rFonts w:hint="eastAsia"/>
              </w:rPr>
              <w:t>学习聊天室语音同步相关知识</w:t>
            </w:r>
          </w:p>
        </w:tc>
      </w:tr>
      <w:tr w:rsidR="00C3475D" w14:paraId="7C571C10" w14:textId="77777777" w:rsidTr="00C3475D">
        <w:tc>
          <w:tcPr>
            <w:tcW w:w="835" w:type="dxa"/>
          </w:tcPr>
          <w:p w14:paraId="449C3AD2" w14:textId="2AC61CA4" w:rsidR="00C3475D" w:rsidRDefault="004828DB" w:rsidP="00C3475D">
            <w:pPr>
              <w:pStyle w:val="a9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717" w:type="dxa"/>
          </w:tcPr>
          <w:p w14:paraId="38897626" w14:textId="204B210B" w:rsidR="00C3475D" w:rsidRDefault="004828DB" w:rsidP="00C3475D">
            <w:pPr>
              <w:pStyle w:val="a9"/>
              <w:ind w:left="0"/>
            </w:pPr>
            <w:r>
              <w:rPr>
                <w:rFonts w:hint="eastAsia"/>
              </w:rPr>
              <w:t>算法技术风险</w:t>
            </w:r>
          </w:p>
        </w:tc>
        <w:tc>
          <w:tcPr>
            <w:tcW w:w="3244" w:type="dxa"/>
          </w:tcPr>
          <w:p w14:paraId="0C866886" w14:textId="54AF6591" w:rsidR="00C3475D" w:rsidRDefault="004828DB" w:rsidP="00C3475D">
            <w:pPr>
              <w:pStyle w:val="a9"/>
              <w:ind w:left="0"/>
            </w:pPr>
            <w:r>
              <w:rPr>
                <w:rFonts w:hint="eastAsia"/>
              </w:rPr>
              <w:t>用python获取面部数据</w:t>
            </w:r>
          </w:p>
        </w:tc>
        <w:tc>
          <w:tcPr>
            <w:tcW w:w="2834" w:type="dxa"/>
          </w:tcPr>
          <w:p w14:paraId="1B64928E" w14:textId="7755365C" w:rsidR="00C3475D" w:rsidRDefault="004828DB" w:rsidP="00C3475D">
            <w:pPr>
              <w:pStyle w:val="a9"/>
              <w:ind w:left="0"/>
            </w:pPr>
            <w:r>
              <w:rPr>
                <w:rFonts w:hint="eastAsia"/>
              </w:rPr>
              <w:t>学习面部识别技术相关知识</w:t>
            </w:r>
          </w:p>
        </w:tc>
      </w:tr>
      <w:tr w:rsidR="00C3475D" w14:paraId="3871F14C" w14:textId="77777777" w:rsidTr="00C3475D">
        <w:tc>
          <w:tcPr>
            <w:tcW w:w="835" w:type="dxa"/>
          </w:tcPr>
          <w:p w14:paraId="34DC80C8" w14:textId="7D7F781E" w:rsidR="00C3475D" w:rsidRDefault="004828DB" w:rsidP="00C3475D">
            <w:pPr>
              <w:pStyle w:val="a9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717" w:type="dxa"/>
          </w:tcPr>
          <w:p w14:paraId="0A4552F3" w14:textId="2FCA831D" w:rsidR="00C3475D" w:rsidRDefault="004828DB" w:rsidP="00C3475D">
            <w:pPr>
              <w:pStyle w:val="a9"/>
              <w:ind w:left="0"/>
            </w:pPr>
            <w:r>
              <w:rPr>
                <w:rFonts w:hint="eastAsia"/>
              </w:rPr>
              <w:t>算法技术风险</w:t>
            </w:r>
          </w:p>
        </w:tc>
        <w:tc>
          <w:tcPr>
            <w:tcW w:w="3244" w:type="dxa"/>
          </w:tcPr>
          <w:p w14:paraId="208BE309" w14:textId="6024FF33" w:rsidR="00C3475D" w:rsidRDefault="004828DB" w:rsidP="00C3475D">
            <w:pPr>
              <w:pStyle w:val="a9"/>
              <w:ind w:left="0"/>
            </w:pPr>
            <w:r>
              <w:rPr>
                <w:rFonts w:hint="eastAsia"/>
              </w:rPr>
              <w:t>由面部数据构建虚拟形象</w:t>
            </w:r>
          </w:p>
        </w:tc>
        <w:tc>
          <w:tcPr>
            <w:tcW w:w="2834" w:type="dxa"/>
          </w:tcPr>
          <w:p w14:paraId="319190EF" w14:textId="02B62A5F" w:rsidR="00C3475D" w:rsidRDefault="004828DB" w:rsidP="00C3475D">
            <w:pPr>
              <w:pStyle w:val="a9"/>
              <w:ind w:left="0"/>
            </w:pPr>
            <w:r>
              <w:rPr>
                <w:rFonts w:hint="eastAsia"/>
              </w:rPr>
              <w:t>学习虚拟形象生成相关知识</w:t>
            </w:r>
          </w:p>
        </w:tc>
      </w:tr>
      <w:tr w:rsidR="00C3475D" w14:paraId="0293313C" w14:textId="77777777" w:rsidTr="00C3475D">
        <w:tc>
          <w:tcPr>
            <w:tcW w:w="835" w:type="dxa"/>
          </w:tcPr>
          <w:p w14:paraId="0642CD99" w14:textId="70386061" w:rsidR="00C3475D" w:rsidRDefault="004828DB" w:rsidP="00C3475D">
            <w:pPr>
              <w:pStyle w:val="a9"/>
              <w:ind w:left="0"/>
            </w:pPr>
            <w:r>
              <w:rPr>
                <w:rFonts w:hint="eastAsia"/>
              </w:rPr>
              <w:t>高</w:t>
            </w:r>
          </w:p>
        </w:tc>
        <w:tc>
          <w:tcPr>
            <w:tcW w:w="1717" w:type="dxa"/>
          </w:tcPr>
          <w:p w14:paraId="4BD62A04" w14:textId="191E270C" w:rsidR="00C3475D" w:rsidRDefault="004828DB" w:rsidP="00C3475D">
            <w:pPr>
              <w:pStyle w:val="a9"/>
              <w:ind w:left="0"/>
            </w:pPr>
            <w:r>
              <w:rPr>
                <w:rFonts w:hint="eastAsia"/>
              </w:rPr>
              <w:t>性能技术风险</w:t>
            </w:r>
          </w:p>
        </w:tc>
        <w:tc>
          <w:tcPr>
            <w:tcW w:w="3244" w:type="dxa"/>
          </w:tcPr>
          <w:p w14:paraId="7216C792" w14:textId="7725686A" w:rsidR="00C3475D" w:rsidRDefault="004828DB" w:rsidP="00C3475D">
            <w:pPr>
              <w:pStyle w:val="a9"/>
              <w:ind w:left="0"/>
            </w:pPr>
            <w:r>
              <w:rPr>
                <w:rFonts w:hint="eastAsia"/>
              </w:rPr>
              <w:t>支持高并发数、低延迟</w:t>
            </w:r>
          </w:p>
        </w:tc>
        <w:tc>
          <w:tcPr>
            <w:tcW w:w="2834" w:type="dxa"/>
          </w:tcPr>
          <w:p w14:paraId="6EF3305C" w14:textId="44CDDA58" w:rsidR="00C3475D" w:rsidRDefault="004828DB" w:rsidP="00C3475D">
            <w:pPr>
              <w:pStyle w:val="a9"/>
              <w:ind w:left="0"/>
            </w:pPr>
            <w:r>
              <w:rPr>
                <w:rFonts w:hint="eastAsia"/>
              </w:rPr>
              <w:t>学习服务器相关知识</w:t>
            </w:r>
          </w:p>
        </w:tc>
      </w:tr>
      <w:tr w:rsidR="004136DF" w14:paraId="6745C414" w14:textId="77777777" w:rsidTr="00C3475D">
        <w:tc>
          <w:tcPr>
            <w:tcW w:w="835" w:type="dxa"/>
          </w:tcPr>
          <w:p w14:paraId="1BB8D39C" w14:textId="1D058EDA" w:rsidR="004136DF" w:rsidRDefault="004136DF" w:rsidP="004136DF">
            <w:pPr>
              <w:pStyle w:val="a9"/>
              <w:ind w:left="0"/>
            </w:pPr>
            <w:r>
              <w:rPr>
                <w:rFonts w:hint="eastAsia"/>
              </w:rPr>
              <w:t>中</w:t>
            </w:r>
          </w:p>
        </w:tc>
        <w:tc>
          <w:tcPr>
            <w:tcW w:w="1717" w:type="dxa"/>
          </w:tcPr>
          <w:p w14:paraId="1C9ACD22" w14:textId="27C0E23A" w:rsidR="004136DF" w:rsidRDefault="004136DF" w:rsidP="004136DF">
            <w:pPr>
              <w:pStyle w:val="a9"/>
              <w:ind w:left="0"/>
            </w:pPr>
            <w:r>
              <w:rPr>
                <w:rFonts w:hint="eastAsia"/>
              </w:rPr>
              <w:t>美术风险</w:t>
            </w:r>
          </w:p>
        </w:tc>
        <w:tc>
          <w:tcPr>
            <w:tcW w:w="3244" w:type="dxa"/>
          </w:tcPr>
          <w:p w14:paraId="79BC536F" w14:textId="62B7C2ED" w:rsidR="004136DF" w:rsidRDefault="004136DF" w:rsidP="004136DF">
            <w:pPr>
              <w:pStyle w:val="a9"/>
              <w:ind w:left="0"/>
            </w:pPr>
            <w:r>
              <w:rPr>
                <w:rFonts w:hint="eastAsia"/>
              </w:rPr>
              <w:t>美化界面</w:t>
            </w:r>
          </w:p>
        </w:tc>
        <w:tc>
          <w:tcPr>
            <w:tcW w:w="2834" w:type="dxa"/>
          </w:tcPr>
          <w:p w14:paraId="48D9D178" w14:textId="1D93F2D9" w:rsidR="004136DF" w:rsidRDefault="004136DF" w:rsidP="004136DF">
            <w:pPr>
              <w:pStyle w:val="a9"/>
              <w:ind w:left="0"/>
            </w:pPr>
            <w:r>
              <w:rPr>
                <w:rFonts w:hint="eastAsia"/>
              </w:rPr>
              <w:t>寻找美术资源</w:t>
            </w:r>
          </w:p>
        </w:tc>
      </w:tr>
    </w:tbl>
    <w:p w14:paraId="63D48F5B" w14:textId="77777777" w:rsidR="00C3475D" w:rsidRPr="00C3475D" w:rsidRDefault="00C3475D" w:rsidP="00C3475D">
      <w:pPr>
        <w:pStyle w:val="a9"/>
      </w:pPr>
      <w:r>
        <w:t xml:space="preserve">  </w:t>
      </w:r>
    </w:p>
    <w:p w14:paraId="6C8C779D" w14:textId="4A5124B1" w:rsidR="008C04A9" w:rsidRDefault="008C04A9" w:rsidP="00C3475D">
      <w:pPr>
        <w:pStyle w:val="2"/>
      </w:pPr>
      <w:bookmarkStart w:id="12" w:name="_Toc76678178"/>
      <w:r>
        <w:rPr>
          <w:rFonts w:hint="eastAsia"/>
        </w:rPr>
        <w:t>方法和工具</w:t>
      </w:r>
      <w:bookmarkEnd w:id="12"/>
    </w:p>
    <w:p w14:paraId="25F972CB" w14:textId="41687B6D" w:rsidR="002D76A8" w:rsidRPr="002D76A8" w:rsidRDefault="002D76A8" w:rsidP="002D76A8">
      <w:pPr>
        <w:ind w:left="720"/>
      </w:pPr>
      <w:r>
        <w:rPr>
          <w:rFonts w:hint="eastAsia"/>
        </w:rPr>
        <w:t>开发工具：</w:t>
      </w:r>
    </w:p>
    <w:p w14:paraId="6BA7B2BE" w14:textId="2099FAB2" w:rsidR="002D76A8" w:rsidRDefault="002D76A8" w:rsidP="002D76A8">
      <w:pPr>
        <w:ind w:left="720" w:firstLine="720"/>
      </w:pPr>
      <w:r>
        <w:t>U</w:t>
      </w:r>
      <w:r>
        <w:rPr>
          <w:rFonts w:hint="eastAsia"/>
        </w:rPr>
        <w:t>nity</w:t>
      </w:r>
    </w:p>
    <w:p w14:paraId="4E3347A5" w14:textId="65733F81" w:rsidR="002D76A8" w:rsidRDefault="002D76A8" w:rsidP="002D76A8">
      <w:pPr>
        <w:ind w:left="720" w:firstLine="720"/>
      </w:pPr>
      <w:r>
        <w:t>P</w:t>
      </w:r>
      <w:r>
        <w:rPr>
          <w:rFonts w:hint="eastAsia"/>
        </w:rPr>
        <w:t>hoton</w:t>
      </w:r>
    </w:p>
    <w:p w14:paraId="2E0E1AA6" w14:textId="0F144E35" w:rsidR="002D76A8" w:rsidRDefault="002D76A8" w:rsidP="002D76A8">
      <w:r>
        <w:tab/>
      </w:r>
      <w:r>
        <w:tab/>
      </w:r>
      <w:r>
        <w:rPr>
          <w:rFonts w:hint="eastAsia"/>
        </w:rPr>
        <w:t>华为云server</w:t>
      </w:r>
    </w:p>
    <w:p w14:paraId="19090393" w14:textId="7D8D8598" w:rsidR="002D76A8" w:rsidRDefault="002D76A8" w:rsidP="002D76A8">
      <w:r>
        <w:tab/>
      </w:r>
      <w:r>
        <w:rPr>
          <w:rFonts w:hint="eastAsia"/>
        </w:rPr>
        <w:t>版本管理工具：</w:t>
      </w:r>
    </w:p>
    <w:p w14:paraId="3178A581" w14:textId="611B7E2A" w:rsidR="002D76A8" w:rsidRDefault="002D76A8" w:rsidP="002D76A8">
      <w:pPr>
        <w:ind w:left="720" w:firstLine="720"/>
      </w:pPr>
      <w:r>
        <w:t>N</w:t>
      </w:r>
      <w:r>
        <w:rPr>
          <w:rFonts w:hint="eastAsia"/>
        </w:rPr>
        <w:t>otion</w:t>
      </w:r>
    </w:p>
    <w:p w14:paraId="48CDBD8F" w14:textId="5DD592F2" w:rsidR="002D76A8" w:rsidRPr="002D76A8" w:rsidRDefault="002D76A8" w:rsidP="002D76A8">
      <w:pPr>
        <w:ind w:left="720" w:firstLine="720"/>
      </w:pPr>
      <w:r>
        <w:t>G</w:t>
      </w:r>
      <w:r>
        <w:rPr>
          <w:rFonts w:hint="eastAsia"/>
        </w:rPr>
        <w:t>ithub</w:t>
      </w:r>
    </w:p>
    <w:p w14:paraId="410E5C69" w14:textId="2BE98F4A" w:rsidR="00984FAB" w:rsidRDefault="00C3475D" w:rsidP="002D76A8">
      <w:pPr>
        <w:pStyle w:val="2"/>
      </w:pPr>
      <w:bookmarkStart w:id="13" w:name="_Toc76678179"/>
      <w:r>
        <w:rPr>
          <w:rFonts w:hint="eastAsia"/>
        </w:rPr>
        <w:t>开</w:t>
      </w:r>
      <w:r>
        <w:t>发</w:t>
      </w:r>
      <w:r>
        <w:rPr>
          <w:rFonts w:hint="eastAsia"/>
        </w:rPr>
        <w:t>计划</w:t>
      </w:r>
      <w:bookmarkEnd w:id="13"/>
    </w:p>
    <w:tbl>
      <w:tblPr>
        <w:tblStyle w:val="af"/>
        <w:tblW w:w="0" w:type="auto"/>
        <w:tblInd w:w="137" w:type="dxa"/>
        <w:tblLook w:val="04A0" w:firstRow="1" w:lastRow="0" w:firstColumn="1" w:lastColumn="0" w:noHBand="0" w:noVBand="1"/>
      </w:tblPr>
      <w:tblGrid>
        <w:gridCol w:w="1134"/>
        <w:gridCol w:w="1418"/>
        <w:gridCol w:w="1842"/>
        <w:gridCol w:w="2510"/>
        <w:gridCol w:w="1726"/>
      </w:tblGrid>
      <w:tr w:rsidR="006F3A6C" w:rsidRPr="006F3A6C" w14:paraId="275A60E2" w14:textId="77777777" w:rsidTr="006F3A6C">
        <w:tc>
          <w:tcPr>
            <w:tcW w:w="1134" w:type="dxa"/>
          </w:tcPr>
          <w:p w14:paraId="5EFC08BA" w14:textId="77777777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迭</w:t>
            </w:r>
            <w:r w:rsidRPr="006F3A6C">
              <w:rPr>
                <w:b/>
              </w:rPr>
              <w:t>代名称</w:t>
            </w:r>
          </w:p>
        </w:tc>
        <w:tc>
          <w:tcPr>
            <w:tcW w:w="1418" w:type="dxa"/>
          </w:tcPr>
          <w:p w14:paraId="05E7A695" w14:textId="77777777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起止时间</w:t>
            </w:r>
          </w:p>
        </w:tc>
        <w:tc>
          <w:tcPr>
            <w:tcW w:w="1842" w:type="dxa"/>
          </w:tcPr>
          <w:p w14:paraId="22EE61E5" w14:textId="77777777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所缓</w:t>
            </w:r>
            <w:r w:rsidRPr="006F3A6C">
              <w:rPr>
                <w:b/>
              </w:rPr>
              <w:t>解</w:t>
            </w:r>
            <w:r w:rsidRPr="006F3A6C">
              <w:rPr>
                <w:rFonts w:hint="eastAsia"/>
                <w:b/>
              </w:rPr>
              <w:t>的</w:t>
            </w:r>
            <w:r w:rsidRPr="006F3A6C">
              <w:rPr>
                <w:b/>
              </w:rPr>
              <w:t>风险</w:t>
            </w:r>
          </w:p>
        </w:tc>
        <w:tc>
          <w:tcPr>
            <w:tcW w:w="2510" w:type="dxa"/>
          </w:tcPr>
          <w:p w14:paraId="2E2E57C6" w14:textId="77777777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需</w:t>
            </w:r>
            <w:r w:rsidRPr="006F3A6C">
              <w:rPr>
                <w:b/>
              </w:rPr>
              <w:t>完成的</w:t>
            </w:r>
            <w:r w:rsidRPr="006F3A6C">
              <w:rPr>
                <w:rFonts w:hint="eastAsia"/>
                <w:b/>
              </w:rPr>
              <w:t>任务</w:t>
            </w:r>
          </w:p>
        </w:tc>
        <w:tc>
          <w:tcPr>
            <w:tcW w:w="1726" w:type="dxa"/>
          </w:tcPr>
          <w:p w14:paraId="42EA08A4" w14:textId="77777777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需提交的成果</w:t>
            </w:r>
          </w:p>
        </w:tc>
      </w:tr>
      <w:tr w:rsidR="006F3A6C" w14:paraId="1D0A2767" w14:textId="77777777" w:rsidTr="006F3A6C">
        <w:tc>
          <w:tcPr>
            <w:tcW w:w="1134" w:type="dxa"/>
          </w:tcPr>
          <w:p w14:paraId="514387C1" w14:textId="4162F4E0" w:rsidR="006F3A6C" w:rsidRDefault="008C492E" w:rsidP="00C3475D">
            <w:pPr>
              <w:pStyle w:val="a9"/>
              <w:ind w:left="0"/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1418" w:type="dxa"/>
          </w:tcPr>
          <w:p w14:paraId="26BBE629" w14:textId="25DFE2BC" w:rsidR="006F3A6C" w:rsidRDefault="008C492E" w:rsidP="00C3475D">
            <w:pPr>
              <w:pStyle w:val="a9"/>
              <w:ind w:left="0"/>
            </w:pPr>
            <w:r>
              <w:rPr>
                <w:rFonts w:hint="eastAsia"/>
              </w:rPr>
              <w:t>2022.6.20-2022.6.21</w:t>
            </w:r>
          </w:p>
        </w:tc>
        <w:tc>
          <w:tcPr>
            <w:tcW w:w="1842" w:type="dxa"/>
          </w:tcPr>
          <w:p w14:paraId="11796DB7" w14:textId="2E86DCC9" w:rsidR="006F3A6C" w:rsidRDefault="008C492E" w:rsidP="00C3475D">
            <w:pPr>
              <w:pStyle w:val="a9"/>
              <w:ind w:left="0"/>
            </w:pPr>
            <w:r>
              <w:rPr>
                <w:rFonts w:hint="eastAsia"/>
              </w:rPr>
              <w:t>需求不明确</w:t>
            </w:r>
          </w:p>
        </w:tc>
        <w:tc>
          <w:tcPr>
            <w:tcW w:w="2510" w:type="dxa"/>
          </w:tcPr>
          <w:p w14:paraId="7A72CF82" w14:textId="20D5C96B" w:rsidR="006F3A6C" w:rsidRDefault="008C492E" w:rsidP="00C3475D">
            <w:pPr>
              <w:pStyle w:val="a9"/>
              <w:ind w:left="0"/>
            </w:pPr>
            <w:r>
              <w:rPr>
                <w:rFonts w:hint="eastAsia"/>
              </w:rPr>
              <w:t>确定需求</w:t>
            </w:r>
          </w:p>
        </w:tc>
        <w:tc>
          <w:tcPr>
            <w:tcW w:w="1726" w:type="dxa"/>
          </w:tcPr>
          <w:p w14:paraId="19267FEF" w14:textId="77777777" w:rsidR="006F3A6C" w:rsidRDefault="008C492E" w:rsidP="00C3475D">
            <w:pPr>
              <w:pStyle w:val="a9"/>
              <w:ind w:left="0"/>
            </w:pPr>
            <w:r>
              <w:rPr>
                <w:rFonts w:hint="eastAsia"/>
              </w:rPr>
              <w:t>软件需求规约</w:t>
            </w:r>
          </w:p>
          <w:p w14:paraId="2112A206" w14:textId="77777777" w:rsidR="00FB5326" w:rsidRDefault="00FB5326" w:rsidP="00C3475D">
            <w:pPr>
              <w:pStyle w:val="a9"/>
              <w:ind w:left="0"/>
            </w:pPr>
            <w:r>
              <w:rPr>
                <w:rFonts w:hint="eastAsia"/>
              </w:rPr>
              <w:t>用例模型</w:t>
            </w:r>
          </w:p>
          <w:p w14:paraId="1CD6B1AA" w14:textId="77777777" w:rsidR="00FB5326" w:rsidRDefault="00FB5326" w:rsidP="00C3475D">
            <w:pPr>
              <w:pStyle w:val="a9"/>
              <w:ind w:left="0"/>
            </w:pPr>
            <w:r>
              <w:rPr>
                <w:rFonts w:hint="eastAsia"/>
              </w:rPr>
              <w:t>迭代计划</w:t>
            </w:r>
          </w:p>
          <w:p w14:paraId="218F99C0" w14:textId="05934E19" w:rsidR="00FB5326" w:rsidRDefault="00FB5326" w:rsidP="00C3475D">
            <w:pPr>
              <w:pStyle w:val="a9"/>
              <w:ind w:left="0"/>
            </w:pPr>
            <w:r>
              <w:rPr>
                <w:rFonts w:hint="eastAsia"/>
              </w:rPr>
              <w:t>迭代评估报告</w:t>
            </w:r>
          </w:p>
        </w:tc>
      </w:tr>
      <w:tr w:rsidR="006F3A6C" w14:paraId="54BBBFCE" w14:textId="77777777" w:rsidTr="006F3A6C">
        <w:tc>
          <w:tcPr>
            <w:tcW w:w="1134" w:type="dxa"/>
          </w:tcPr>
          <w:p w14:paraId="29966D4A" w14:textId="79C1FDB1" w:rsidR="006F3A6C" w:rsidRDefault="008C492E" w:rsidP="00C3475D">
            <w:pPr>
              <w:pStyle w:val="a9"/>
              <w:ind w:left="0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1418" w:type="dxa"/>
          </w:tcPr>
          <w:p w14:paraId="0AEB85AE" w14:textId="33F2D6BA" w:rsidR="006F3A6C" w:rsidRDefault="008C492E" w:rsidP="00C3475D">
            <w:pPr>
              <w:pStyle w:val="a9"/>
              <w:ind w:left="0"/>
            </w:pPr>
            <w:r>
              <w:rPr>
                <w:rFonts w:hint="eastAsia"/>
              </w:rPr>
              <w:t>2022.6.22-2022.6.23</w:t>
            </w:r>
          </w:p>
        </w:tc>
        <w:tc>
          <w:tcPr>
            <w:tcW w:w="1842" w:type="dxa"/>
          </w:tcPr>
          <w:p w14:paraId="087416DE" w14:textId="71844064" w:rsidR="006F3A6C" w:rsidRDefault="008C492E" w:rsidP="00C3475D">
            <w:pPr>
              <w:pStyle w:val="a9"/>
              <w:ind w:left="0"/>
            </w:pPr>
            <w:r>
              <w:rPr>
                <w:rFonts w:hint="eastAsia"/>
              </w:rPr>
              <w:t>界面不符合需求</w:t>
            </w:r>
          </w:p>
        </w:tc>
        <w:tc>
          <w:tcPr>
            <w:tcW w:w="2510" w:type="dxa"/>
          </w:tcPr>
          <w:p w14:paraId="689DEE08" w14:textId="6F0E0938" w:rsidR="006F3A6C" w:rsidRDefault="008C492E" w:rsidP="00C3475D">
            <w:pPr>
              <w:pStyle w:val="a9"/>
              <w:ind w:left="0"/>
            </w:pPr>
            <w:r>
              <w:rPr>
                <w:rFonts w:hint="eastAsia"/>
              </w:rPr>
              <w:t>完成界面设计</w:t>
            </w:r>
          </w:p>
        </w:tc>
        <w:tc>
          <w:tcPr>
            <w:tcW w:w="1726" w:type="dxa"/>
          </w:tcPr>
          <w:p w14:paraId="035B3F22" w14:textId="77777777" w:rsidR="006F3A6C" w:rsidRDefault="00FB5326" w:rsidP="00C3475D">
            <w:pPr>
              <w:pStyle w:val="a9"/>
              <w:ind w:left="0"/>
            </w:pPr>
            <w:r>
              <w:rPr>
                <w:rFonts w:hint="eastAsia"/>
              </w:rPr>
              <w:t>界面原型</w:t>
            </w:r>
          </w:p>
          <w:p w14:paraId="5E91BE43" w14:textId="77777777" w:rsidR="00FB5326" w:rsidRDefault="00FB5326" w:rsidP="00FB5326">
            <w:pPr>
              <w:pStyle w:val="a9"/>
              <w:ind w:left="0"/>
            </w:pPr>
            <w:r>
              <w:rPr>
                <w:rFonts w:hint="eastAsia"/>
              </w:rPr>
              <w:t>迭代计划</w:t>
            </w:r>
          </w:p>
          <w:p w14:paraId="0DC18944" w14:textId="183CF20D" w:rsidR="00FB5326" w:rsidRDefault="00FB5326" w:rsidP="00FB5326">
            <w:pPr>
              <w:pStyle w:val="a9"/>
              <w:ind w:left="0"/>
            </w:pPr>
            <w:r>
              <w:rPr>
                <w:rFonts w:hint="eastAsia"/>
              </w:rPr>
              <w:t>迭代评估报告</w:t>
            </w:r>
          </w:p>
        </w:tc>
      </w:tr>
      <w:tr w:rsidR="006F3A6C" w14:paraId="2AFC9C63" w14:textId="77777777" w:rsidTr="006F3A6C">
        <w:tc>
          <w:tcPr>
            <w:tcW w:w="1134" w:type="dxa"/>
          </w:tcPr>
          <w:p w14:paraId="41BA3454" w14:textId="5B31C2E9" w:rsidR="006F3A6C" w:rsidRDefault="008C492E" w:rsidP="00C3475D">
            <w:pPr>
              <w:pStyle w:val="a9"/>
              <w:ind w:left="0"/>
            </w:pPr>
            <w:r>
              <w:rPr>
                <w:rFonts w:hint="eastAsia"/>
              </w:rPr>
              <w:t>系统设计</w:t>
            </w:r>
          </w:p>
        </w:tc>
        <w:tc>
          <w:tcPr>
            <w:tcW w:w="1418" w:type="dxa"/>
          </w:tcPr>
          <w:p w14:paraId="1F7642F9" w14:textId="649A0F55" w:rsidR="006F3A6C" w:rsidRDefault="008C492E" w:rsidP="00C3475D">
            <w:pPr>
              <w:pStyle w:val="a9"/>
              <w:ind w:left="0"/>
            </w:pPr>
            <w:r>
              <w:rPr>
                <w:rFonts w:hint="eastAsia"/>
              </w:rPr>
              <w:t>2022.6.24-2022.6.2</w:t>
            </w:r>
            <w:r w:rsidR="00FB5326"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14:paraId="16F416BD" w14:textId="6756FD8F" w:rsidR="006F3A6C" w:rsidRDefault="008C492E" w:rsidP="00C3475D">
            <w:pPr>
              <w:pStyle w:val="a9"/>
              <w:ind w:left="0"/>
            </w:pPr>
            <w:r>
              <w:rPr>
                <w:rFonts w:hint="eastAsia"/>
              </w:rPr>
              <w:t>系统架构风险</w:t>
            </w:r>
          </w:p>
        </w:tc>
        <w:tc>
          <w:tcPr>
            <w:tcW w:w="2510" w:type="dxa"/>
          </w:tcPr>
          <w:p w14:paraId="2D1900B1" w14:textId="7EF06415" w:rsidR="006F3A6C" w:rsidRDefault="008C492E" w:rsidP="00C3475D">
            <w:pPr>
              <w:pStyle w:val="a9"/>
              <w:ind w:left="0"/>
            </w:pPr>
            <w:r>
              <w:rPr>
                <w:rFonts w:hint="eastAsia"/>
              </w:rPr>
              <w:t>设计软件架构</w:t>
            </w:r>
          </w:p>
        </w:tc>
        <w:tc>
          <w:tcPr>
            <w:tcW w:w="1726" w:type="dxa"/>
          </w:tcPr>
          <w:p w14:paraId="3DA21FC6" w14:textId="0FA9D429" w:rsidR="00FB5326" w:rsidRDefault="008C492E" w:rsidP="00C3475D">
            <w:pPr>
              <w:pStyle w:val="a9"/>
              <w:ind w:left="0"/>
            </w:pPr>
            <w:r>
              <w:rPr>
                <w:rFonts w:hint="eastAsia"/>
              </w:rPr>
              <w:t>软件架构文档</w:t>
            </w:r>
          </w:p>
          <w:p w14:paraId="2FBFCF83" w14:textId="77777777" w:rsidR="00FB5326" w:rsidRDefault="00FB5326" w:rsidP="00FB5326">
            <w:r>
              <w:rPr>
                <w:rFonts w:hint="eastAsia"/>
              </w:rPr>
              <w:t>UML的分析设计模型</w:t>
            </w:r>
          </w:p>
          <w:p w14:paraId="6C88A3F0" w14:textId="77777777" w:rsidR="00FB5326" w:rsidRDefault="00FB5326" w:rsidP="00FB5326">
            <w:pPr>
              <w:pStyle w:val="a9"/>
              <w:ind w:left="0"/>
            </w:pPr>
            <w:r>
              <w:rPr>
                <w:rFonts w:hint="eastAsia"/>
              </w:rPr>
              <w:t>迭代计划</w:t>
            </w:r>
          </w:p>
          <w:p w14:paraId="333C4A56" w14:textId="510615BD" w:rsidR="00FB5326" w:rsidRDefault="00FB5326" w:rsidP="00FB5326">
            <w:r>
              <w:rPr>
                <w:rFonts w:hint="eastAsia"/>
              </w:rPr>
              <w:t>迭代评估报告</w:t>
            </w:r>
          </w:p>
        </w:tc>
      </w:tr>
      <w:tr w:rsidR="006F3A6C" w14:paraId="32BD9BBD" w14:textId="77777777" w:rsidTr="006F3A6C">
        <w:tc>
          <w:tcPr>
            <w:tcW w:w="1134" w:type="dxa"/>
          </w:tcPr>
          <w:p w14:paraId="38083EF5" w14:textId="426E6061" w:rsidR="006F3A6C" w:rsidRDefault="008C492E" w:rsidP="00C3475D">
            <w:pPr>
              <w:pStyle w:val="a9"/>
              <w:ind w:left="0"/>
            </w:pPr>
            <w:r>
              <w:rPr>
                <w:rFonts w:hint="eastAsia"/>
              </w:rPr>
              <w:lastRenderedPageBreak/>
              <w:t>编码测试</w:t>
            </w:r>
          </w:p>
        </w:tc>
        <w:tc>
          <w:tcPr>
            <w:tcW w:w="1418" w:type="dxa"/>
          </w:tcPr>
          <w:p w14:paraId="2F64114D" w14:textId="21E36E82" w:rsidR="006F3A6C" w:rsidRDefault="008C492E" w:rsidP="00C3475D">
            <w:pPr>
              <w:pStyle w:val="a9"/>
              <w:ind w:left="0"/>
            </w:pPr>
            <w:r>
              <w:rPr>
                <w:rFonts w:hint="eastAsia"/>
              </w:rPr>
              <w:t>2022.6.2</w:t>
            </w:r>
            <w:r w:rsidR="00FB5326">
              <w:rPr>
                <w:rFonts w:hint="eastAsia"/>
              </w:rPr>
              <w:t>6</w:t>
            </w:r>
            <w:r>
              <w:rPr>
                <w:rFonts w:hint="eastAsia"/>
              </w:rPr>
              <w:t>-2022.9.</w:t>
            </w:r>
            <w:r w:rsidR="00FB5326">
              <w:rPr>
                <w:rFonts w:hint="eastAsia"/>
              </w:rPr>
              <w:t>7</w:t>
            </w:r>
          </w:p>
        </w:tc>
        <w:tc>
          <w:tcPr>
            <w:tcW w:w="1842" w:type="dxa"/>
          </w:tcPr>
          <w:p w14:paraId="2CF877B6" w14:textId="77777777" w:rsidR="006F3A6C" w:rsidRDefault="006F3A6C" w:rsidP="00C3475D">
            <w:pPr>
              <w:pStyle w:val="a9"/>
              <w:ind w:left="0"/>
            </w:pPr>
          </w:p>
        </w:tc>
        <w:tc>
          <w:tcPr>
            <w:tcW w:w="2510" w:type="dxa"/>
          </w:tcPr>
          <w:p w14:paraId="5315588F" w14:textId="24D0886A" w:rsidR="006F3A6C" w:rsidRDefault="00FB5326" w:rsidP="00C3475D">
            <w:pPr>
              <w:pStyle w:val="a9"/>
              <w:ind w:left="0"/>
            </w:pPr>
            <w:r>
              <w:rPr>
                <w:rFonts w:hint="eastAsia"/>
              </w:rPr>
              <w:t>编写软件程序并通过测试</w:t>
            </w:r>
          </w:p>
        </w:tc>
        <w:tc>
          <w:tcPr>
            <w:tcW w:w="1726" w:type="dxa"/>
          </w:tcPr>
          <w:p w14:paraId="6159F130" w14:textId="77777777" w:rsidR="006F3A6C" w:rsidRDefault="00FB5326" w:rsidP="00C3475D">
            <w:pPr>
              <w:pStyle w:val="a9"/>
              <w:ind w:left="0"/>
            </w:pPr>
            <w:r>
              <w:rPr>
                <w:rFonts w:hint="eastAsia"/>
              </w:rPr>
              <w:t>测试用例</w:t>
            </w:r>
          </w:p>
          <w:p w14:paraId="29153D33" w14:textId="77777777" w:rsidR="00FB5326" w:rsidRDefault="00FB5326" w:rsidP="00C3475D">
            <w:pPr>
              <w:pStyle w:val="a9"/>
              <w:ind w:left="0"/>
            </w:pPr>
            <w:r>
              <w:rPr>
                <w:rFonts w:hint="eastAsia"/>
              </w:rPr>
              <w:t>测试报告</w:t>
            </w:r>
          </w:p>
          <w:p w14:paraId="259A62E0" w14:textId="77777777" w:rsidR="00FB5326" w:rsidRDefault="00FB5326" w:rsidP="00C3475D">
            <w:pPr>
              <w:pStyle w:val="a9"/>
              <w:ind w:left="0"/>
            </w:pPr>
            <w:r>
              <w:rPr>
                <w:rFonts w:hint="eastAsia"/>
              </w:rPr>
              <w:t>源代码</w:t>
            </w:r>
          </w:p>
          <w:p w14:paraId="5C12771A" w14:textId="77777777" w:rsidR="00FB5326" w:rsidRDefault="00FB5326" w:rsidP="00C3475D">
            <w:pPr>
              <w:pStyle w:val="a9"/>
              <w:ind w:left="0"/>
            </w:pPr>
            <w:r>
              <w:rPr>
                <w:rFonts w:hint="eastAsia"/>
              </w:rPr>
              <w:t>可执行代码</w:t>
            </w:r>
          </w:p>
          <w:p w14:paraId="4B7004C6" w14:textId="77777777" w:rsidR="00FB5326" w:rsidRDefault="00FB5326" w:rsidP="00FB5326">
            <w:pPr>
              <w:pStyle w:val="a9"/>
              <w:ind w:left="0"/>
            </w:pPr>
            <w:r>
              <w:rPr>
                <w:rFonts w:hint="eastAsia"/>
              </w:rPr>
              <w:t>迭代计划</w:t>
            </w:r>
          </w:p>
          <w:p w14:paraId="74F33ED0" w14:textId="23740216" w:rsidR="00FB5326" w:rsidRDefault="00FB5326" w:rsidP="00FB5326">
            <w:pPr>
              <w:pStyle w:val="a9"/>
              <w:ind w:left="0"/>
            </w:pPr>
            <w:r>
              <w:rPr>
                <w:rFonts w:hint="eastAsia"/>
              </w:rPr>
              <w:t>迭代评估报告</w:t>
            </w:r>
          </w:p>
        </w:tc>
      </w:tr>
      <w:tr w:rsidR="008C492E" w14:paraId="2FDD13A9" w14:textId="77777777" w:rsidTr="006F3A6C">
        <w:tc>
          <w:tcPr>
            <w:tcW w:w="1134" w:type="dxa"/>
          </w:tcPr>
          <w:p w14:paraId="0DC86F4D" w14:textId="085C6936" w:rsidR="008C492E" w:rsidRDefault="008C492E" w:rsidP="00C3475D">
            <w:pPr>
              <w:pStyle w:val="a9"/>
              <w:ind w:left="0"/>
            </w:pPr>
            <w:r>
              <w:rPr>
                <w:rFonts w:hint="eastAsia"/>
              </w:rPr>
              <w:t>软件验收</w:t>
            </w:r>
          </w:p>
        </w:tc>
        <w:tc>
          <w:tcPr>
            <w:tcW w:w="1418" w:type="dxa"/>
          </w:tcPr>
          <w:p w14:paraId="5D628C67" w14:textId="7C099E27" w:rsidR="008C492E" w:rsidRDefault="008C492E" w:rsidP="00C3475D">
            <w:pPr>
              <w:pStyle w:val="a9"/>
              <w:ind w:left="0"/>
            </w:pPr>
            <w:r>
              <w:rPr>
                <w:rFonts w:hint="eastAsia"/>
              </w:rPr>
              <w:t>2022.9.</w:t>
            </w:r>
            <w:r w:rsidR="00FB5326">
              <w:rPr>
                <w:rFonts w:hint="eastAsia"/>
              </w:rPr>
              <w:t>8-2022.9.11</w:t>
            </w:r>
          </w:p>
        </w:tc>
        <w:tc>
          <w:tcPr>
            <w:tcW w:w="1842" w:type="dxa"/>
          </w:tcPr>
          <w:p w14:paraId="28B1246F" w14:textId="77777777" w:rsidR="008C492E" w:rsidRDefault="008C492E" w:rsidP="00C3475D">
            <w:pPr>
              <w:pStyle w:val="a9"/>
              <w:ind w:left="0"/>
            </w:pPr>
          </w:p>
        </w:tc>
        <w:tc>
          <w:tcPr>
            <w:tcW w:w="2510" w:type="dxa"/>
          </w:tcPr>
          <w:p w14:paraId="2ECF8813" w14:textId="4F6E3F20" w:rsidR="008C492E" w:rsidRDefault="008C492E" w:rsidP="00C3475D">
            <w:pPr>
              <w:pStyle w:val="a9"/>
              <w:ind w:left="0"/>
            </w:pPr>
            <w:r>
              <w:rPr>
                <w:rFonts w:hint="eastAsia"/>
              </w:rPr>
              <w:t>验收软件</w:t>
            </w:r>
          </w:p>
        </w:tc>
        <w:tc>
          <w:tcPr>
            <w:tcW w:w="1726" w:type="dxa"/>
          </w:tcPr>
          <w:p w14:paraId="050AA71D" w14:textId="0C21373B" w:rsidR="00FB5326" w:rsidRDefault="00FB5326" w:rsidP="00FB5326">
            <w:pPr>
              <w:pStyle w:val="a9"/>
              <w:ind w:left="0"/>
            </w:pPr>
            <w:r>
              <w:rPr>
                <w:rFonts w:hint="eastAsia"/>
              </w:rPr>
              <w:t>项目总结报告</w:t>
            </w:r>
          </w:p>
          <w:p w14:paraId="71508B3A" w14:textId="7DF03A70" w:rsidR="00FB5326" w:rsidRDefault="00FB5326" w:rsidP="00FB5326">
            <w:pPr>
              <w:pStyle w:val="a9"/>
              <w:ind w:left="0"/>
            </w:pPr>
            <w:r>
              <w:rPr>
                <w:rFonts w:hint="eastAsia"/>
              </w:rPr>
              <w:t>演示视频文件</w:t>
            </w:r>
          </w:p>
          <w:p w14:paraId="03FED5E0" w14:textId="48328F6A" w:rsidR="00FB5326" w:rsidRDefault="00FB5326" w:rsidP="00FB5326">
            <w:pPr>
              <w:pStyle w:val="a9"/>
              <w:ind w:left="0"/>
            </w:pPr>
            <w:r>
              <w:rPr>
                <w:rFonts w:hint="eastAsia"/>
              </w:rPr>
              <w:t>演示ppt</w:t>
            </w:r>
          </w:p>
          <w:p w14:paraId="3480DDE2" w14:textId="138F8C6B" w:rsidR="00FB5326" w:rsidRDefault="00FB5326" w:rsidP="00FB5326">
            <w:pPr>
              <w:pStyle w:val="a9"/>
              <w:ind w:left="0"/>
            </w:pPr>
            <w:r>
              <w:rPr>
                <w:rFonts w:hint="eastAsia"/>
              </w:rPr>
              <w:t>迭代计划</w:t>
            </w:r>
          </w:p>
          <w:p w14:paraId="6AA3FAE5" w14:textId="4ECD036A" w:rsidR="00FB5326" w:rsidRPr="00FB5326" w:rsidRDefault="00FB5326" w:rsidP="00FB5326">
            <w:pPr>
              <w:pStyle w:val="a9"/>
              <w:ind w:left="0"/>
            </w:pPr>
            <w:r>
              <w:rPr>
                <w:rFonts w:hint="eastAsia"/>
              </w:rPr>
              <w:t>迭代评估报告</w:t>
            </w:r>
          </w:p>
        </w:tc>
      </w:tr>
    </w:tbl>
    <w:p w14:paraId="2F0C63F9" w14:textId="77777777" w:rsidR="006F3A6C" w:rsidRPr="006F3A6C" w:rsidRDefault="006F3A6C" w:rsidP="00C3475D">
      <w:pPr>
        <w:pStyle w:val="a9"/>
      </w:pPr>
    </w:p>
    <w:p w14:paraId="40CD456F" w14:textId="3E51B9C6" w:rsidR="00DC0A85" w:rsidRDefault="00DC0A85" w:rsidP="00DC0A85">
      <w:pPr>
        <w:pStyle w:val="2"/>
      </w:pPr>
      <w:bookmarkStart w:id="14" w:name="_Toc76678181"/>
      <w:r>
        <w:rPr>
          <w:rFonts w:hint="eastAsia"/>
        </w:rPr>
        <w:t>项目</w:t>
      </w:r>
      <w:r>
        <w:t>沟通</w:t>
      </w:r>
      <w:r>
        <w:rPr>
          <w:rFonts w:hint="eastAsia"/>
        </w:rPr>
        <w:t>计划</w:t>
      </w:r>
      <w:bookmarkEnd w:id="14"/>
    </w:p>
    <w:p w14:paraId="6050C45C" w14:textId="24D21353" w:rsidR="00BE03F1" w:rsidRDefault="00BE03F1" w:rsidP="00BE03F1">
      <w:pPr>
        <w:ind w:left="720"/>
      </w:pPr>
      <w:r>
        <w:rPr>
          <w:rFonts w:hint="eastAsia"/>
        </w:rPr>
        <w:t>每日立会时间：9：30-9：45。</w:t>
      </w:r>
    </w:p>
    <w:p w14:paraId="2A3C2022" w14:textId="6E8E5A8D" w:rsidR="00BE03F1" w:rsidRDefault="00BE03F1" w:rsidP="00BE03F1">
      <w:pPr>
        <w:ind w:left="720"/>
      </w:pPr>
      <w:r>
        <w:rPr>
          <w:rFonts w:hint="eastAsia"/>
        </w:rPr>
        <w:t>每日立会内容：汇报总结昨日成果，今日计划，发现的问题。</w:t>
      </w:r>
    </w:p>
    <w:p w14:paraId="7BB9D372" w14:textId="2A5369D4" w:rsidR="00BE03F1" w:rsidRDefault="00BD3CD0" w:rsidP="00BE03F1">
      <w:pPr>
        <w:ind w:left="720"/>
      </w:pPr>
      <w:r>
        <w:rPr>
          <w:rFonts w:hint="eastAsia"/>
        </w:rPr>
        <w:t>迭代</w:t>
      </w:r>
      <w:r w:rsidR="00BE03F1">
        <w:rPr>
          <w:rFonts w:hint="eastAsia"/>
        </w:rPr>
        <w:t>进度推进会议</w:t>
      </w:r>
      <w:r>
        <w:rPr>
          <w:rFonts w:hint="eastAsia"/>
        </w:rPr>
        <w:t>时间</w:t>
      </w:r>
      <w:r w:rsidR="00BE03F1">
        <w:rPr>
          <w:rFonts w:hint="eastAsia"/>
        </w:rPr>
        <w:t>：不定期。</w:t>
      </w:r>
    </w:p>
    <w:p w14:paraId="13CAEC7C" w14:textId="09D3D511" w:rsidR="00BE03F1" w:rsidRPr="00BE03F1" w:rsidRDefault="00BD3CD0" w:rsidP="00BE03F1">
      <w:pPr>
        <w:ind w:left="720"/>
      </w:pPr>
      <w:r>
        <w:rPr>
          <w:rFonts w:hint="eastAsia"/>
        </w:rPr>
        <w:t>迭代进度推进会议内容：总结当前迭代成果，制定下一步迭代计划。</w:t>
      </w:r>
    </w:p>
    <w:p w14:paraId="3A2E39E2" w14:textId="5211D3E1" w:rsidR="00984FAB" w:rsidRDefault="00984FAB" w:rsidP="00DC0A85">
      <w:pPr>
        <w:pStyle w:val="2"/>
      </w:pPr>
      <w:bookmarkStart w:id="15" w:name="_Toc76678182"/>
      <w:r>
        <w:rPr>
          <w:rFonts w:hint="eastAsia"/>
        </w:rPr>
        <w:t>培训计划</w:t>
      </w:r>
      <w:bookmarkEnd w:id="15"/>
    </w:p>
    <w:p w14:paraId="3ED8B50D" w14:textId="77777777" w:rsidR="00984FAB" w:rsidRDefault="00984FAB">
      <w:pPr>
        <w:pStyle w:val="1"/>
      </w:pPr>
      <w:bookmarkStart w:id="16" w:name="_Toc76678183"/>
      <w:r>
        <w:rPr>
          <w:rFonts w:hint="eastAsia"/>
        </w:rPr>
        <w:t>附录</w:t>
      </w:r>
      <w:bookmarkEnd w:id="16"/>
    </w:p>
    <w:p w14:paraId="0371D4E7" w14:textId="77777777" w:rsidR="00984FAB" w:rsidRDefault="00984FAB"/>
    <w:sectPr w:rsidR="00984FA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688C5" w14:textId="77777777" w:rsidR="0097229D" w:rsidRDefault="0097229D">
      <w:r>
        <w:separator/>
      </w:r>
    </w:p>
  </w:endnote>
  <w:endnote w:type="continuationSeparator" w:id="0">
    <w:p w14:paraId="674A4597" w14:textId="77777777" w:rsidR="0097229D" w:rsidRDefault="00972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84FAB" w14:paraId="7968D1B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247B96" w14:textId="77777777" w:rsidR="00984FAB" w:rsidRDefault="00984FAB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A60E0C" w14:textId="77777777" w:rsidR="00984FAB" w:rsidRDefault="00984FAB" w:rsidP="00DC0A85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DC0A85">
            <w:rPr>
              <w:rFonts w:ascii="Times New Roman"/>
            </w:rPr>
            <w:t>SJTU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 w:rsidR="00DC0A85">
            <w:rPr>
              <w:rFonts w:ascii="Times New Roman"/>
            </w:rPr>
            <w:t>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75B334" w14:textId="77777777" w:rsidR="00984FAB" w:rsidRDefault="00984FAB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50CFA">
            <w:rPr>
              <w:rStyle w:val="a8"/>
              <w:rFonts w:ascii="Times New Roman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50CFA" w:rsidRPr="00250CFA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45425530" w14:textId="77777777" w:rsidR="00984FAB" w:rsidRDefault="00984FA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58CD0" w14:textId="77777777" w:rsidR="0097229D" w:rsidRDefault="0097229D">
      <w:r>
        <w:separator/>
      </w:r>
    </w:p>
  </w:footnote>
  <w:footnote w:type="continuationSeparator" w:id="0">
    <w:p w14:paraId="05A20979" w14:textId="77777777" w:rsidR="0097229D" w:rsidRDefault="00972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82961" w14:textId="77777777" w:rsidR="00984FAB" w:rsidRDefault="00984FAB">
    <w:pPr>
      <w:rPr>
        <w:sz w:val="24"/>
      </w:rPr>
    </w:pPr>
  </w:p>
  <w:p w14:paraId="66D83FE8" w14:textId="77777777" w:rsidR="00984FAB" w:rsidRDefault="00984FAB">
    <w:pPr>
      <w:pBdr>
        <w:top w:val="single" w:sz="6" w:space="1" w:color="auto"/>
      </w:pBdr>
      <w:rPr>
        <w:sz w:val="24"/>
      </w:rPr>
    </w:pPr>
  </w:p>
  <w:p w14:paraId="1118A70A" w14:textId="7D6C9EB3" w:rsidR="00984FAB" w:rsidRDefault="00984FAB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CC5DCF">
      <w:rPr>
        <w:rFonts w:ascii="Arial" w:hAnsi="Arial" w:hint="eastAsia"/>
        <w:b/>
        <w:sz w:val="36"/>
      </w:rPr>
      <w:t>&lt;</w:t>
    </w:r>
    <w:r w:rsidR="000D6FE9">
      <w:rPr>
        <w:rFonts w:ascii="Arial" w:hAnsi="Arial" w:hint="eastAsia"/>
        <w:b/>
        <w:sz w:val="36"/>
      </w:rPr>
      <w:t>S</w:t>
    </w:r>
    <w:r w:rsidR="000D6FE9">
      <w:rPr>
        <w:rFonts w:ascii="Arial" w:hAnsi="Arial"/>
        <w:b/>
        <w:sz w:val="36"/>
      </w:rPr>
      <w:t>JTU</w:t>
    </w:r>
    <w:r w:rsidR="00CC5DCF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9CCD27E" w14:textId="77777777" w:rsidR="00984FAB" w:rsidRDefault="00984FAB">
    <w:pPr>
      <w:pBdr>
        <w:bottom w:val="single" w:sz="6" w:space="1" w:color="auto"/>
      </w:pBdr>
      <w:jc w:val="right"/>
      <w:rPr>
        <w:sz w:val="24"/>
      </w:rPr>
    </w:pPr>
  </w:p>
  <w:p w14:paraId="41B41DE4" w14:textId="77777777" w:rsidR="00984FAB" w:rsidRDefault="00984FA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84FAB" w14:paraId="538BF2A1" w14:textId="77777777" w:rsidTr="00DC0A85">
      <w:tc>
        <w:tcPr>
          <w:tcW w:w="6379" w:type="dxa"/>
        </w:tcPr>
        <w:p w14:paraId="2695C297" w14:textId="42CC96D4" w:rsidR="00984FAB" w:rsidRDefault="00984FAB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CC5DCF">
            <w:rPr>
              <w:rFonts w:ascii="Times New Roman" w:hint="eastAsia"/>
            </w:rPr>
            <w:t>&lt;</w:t>
          </w:r>
          <w:r w:rsidR="00FB5326">
            <w:rPr>
              <w:rFonts w:ascii="Times New Roman" w:hint="eastAsia"/>
            </w:rPr>
            <w:t>虚拟形象聊天室</w:t>
          </w:r>
          <w:r w:rsidR="00CC5DCF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A56EB41" w14:textId="77777777" w:rsidR="00984FAB" w:rsidRDefault="00984FAB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984FAB" w14:paraId="39DBB186" w14:textId="77777777" w:rsidTr="00DC0A85">
      <w:tc>
        <w:tcPr>
          <w:tcW w:w="6379" w:type="dxa"/>
        </w:tcPr>
        <w:p w14:paraId="3AE7F869" w14:textId="77777777" w:rsidR="00984FAB" w:rsidRDefault="00984FAB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6F3A6C">
            <w:rPr>
              <w:rFonts w:ascii="Times New Roman" w:hint="eastAsia"/>
            </w:rPr>
            <w:t>软件项目计划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0319987" w14:textId="54A99E30" w:rsidR="00984FAB" w:rsidRDefault="00984FAB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FB5326">
            <w:rPr>
              <w:rFonts w:ascii="Times New Roman" w:hint="eastAsia"/>
              <w:noProof/>
            </w:rPr>
            <w:t>220</w:t>
          </w:r>
          <w:r>
            <w:rPr>
              <w:rFonts w:ascii="Times New Roman"/>
              <w:noProof/>
            </w:rPr>
            <w:t>/</w:t>
          </w:r>
          <w:r w:rsidR="00FB5326">
            <w:rPr>
              <w:rFonts w:ascii="Times New Roman" w:hint="eastAsia"/>
              <w:noProof/>
            </w:rPr>
            <w:t>6</w:t>
          </w:r>
          <w:r>
            <w:rPr>
              <w:rFonts w:ascii="Times New Roman"/>
              <w:noProof/>
            </w:rPr>
            <w:t>/</w:t>
          </w:r>
          <w:r w:rsidR="00FB5326">
            <w:rPr>
              <w:rFonts w:ascii="Times New Roman" w:hint="eastAsia"/>
              <w:noProof/>
            </w:rPr>
            <w:t>2022</w:t>
          </w:r>
          <w:r>
            <w:rPr>
              <w:rFonts w:ascii="Times New Roman"/>
              <w:noProof/>
            </w:rPr>
            <w:t>&gt;</w:t>
          </w:r>
        </w:p>
      </w:tc>
    </w:tr>
  </w:tbl>
  <w:p w14:paraId="3C3647A8" w14:textId="77777777" w:rsidR="00984FAB" w:rsidRDefault="00984FA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67048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9D84AAA"/>
    <w:multiLevelType w:val="multilevel"/>
    <w:tmpl w:val="ABD6CE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B3D4AF1"/>
    <w:multiLevelType w:val="multilevel"/>
    <w:tmpl w:val="91D8B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 w15:restartNumberingAfterBreak="0">
    <w:nsid w:val="0C4A1508"/>
    <w:multiLevelType w:val="multilevel"/>
    <w:tmpl w:val="8EB8C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 w15:restartNumberingAfterBreak="0">
    <w:nsid w:val="0F653D7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27F3F2E"/>
    <w:multiLevelType w:val="multilevel"/>
    <w:tmpl w:val="67A48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34410A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B2D20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6E9424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7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2AE41FF"/>
    <w:multiLevelType w:val="multilevel"/>
    <w:tmpl w:val="2B26D02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18288335">
    <w:abstractNumId w:val="0"/>
  </w:num>
  <w:num w:numId="2" w16cid:durableId="273296676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119640402">
    <w:abstractNumId w:val="27"/>
  </w:num>
  <w:num w:numId="4" w16cid:durableId="1209074289">
    <w:abstractNumId w:val="4"/>
  </w:num>
  <w:num w:numId="5" w16cid:durableId="302852304">
    <w:abstractNumId w:val="9"/>
  </w:num>
  <w:num w:numId="6" w16cid:durableId="214396069">
    <w:abstractNumId w:val="22"/>
  </w:num>
  <w:num w:numId="7" w16cid:durableId="1739982089">
    <w:abstractNumId w:val="26"/>
  </w:num>
  <w:num w:numId="8" w16cid:durableId="154882943">
    <w:abstractNumId w:val="1"/>
    <w:lvlOverride w:ilvl="0">
      <w:lvl w:ilvl="0"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 w16cid:durableId="1428430214">
    <w:abstractNumId w:val="24"/>
  </w:num>
  <w:num w:numId="10" w16cid:durableId="591744648">
    <w:abstractNumId w:val="23"/>
  </w:num>
  <w:num w:numId="11" w16cid:durableId="324238532">
    <w:abstractNumId w:val="3"/>
  </w:num>
  <w:num w:numId="12" w16cid:durableId="530187158">
    <w:abstractNumId w:val="16"/>
  </w:num>
  <w:num w:numId="13" w16cid:durableId="1897085744">
    <w:abstractNumId w:val="32"/>
  </w:num>
  <w:num w:numId="14" w16cid:durableId="739211679">
    <w:abstractNumId w:val="21"/>
  </w:num>
  <w:num w:numId="15" w16cid:durableId="144513481">
    <w:abstractNumId w:val="20"/>
  </w:num>
  <w:num w:numId="16" w16cid:durableId="1219903770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 w16cid:durableId="1594586952">
    <w:abstractNumId w:val="2"/>
  </w:num>
  <w:num w:numId="18" w16cid:durableId="302543095">
    <w:abstractNumId w:val="31"/>
  </w:num>
  <w:num w:numId="19" w16cid:durableId="811827049">
    <w:abstractNumId w:val="6"/>
  </w:num>
  <w:num w:numId="20" w16cid:durableId="1095323347">
    <w:abstractNumId w:val="17"/>
  </w:num>
  <w:num w:numId="21" w16cid:durableId="812059055">
    <w:abstractNumId w:val="15"/>
  </w:num>
  <w:num w:numId="22" w16cid:durableId="1003817971">
    <w:abstractNumId w:val="30"/>
  </w:num>
  <w:num w:numId="23" w16cid:durableId="452214107">
    <w:abstractNumId w:val="14"/>
  </w:num>
  <w:num w:numId="24" w16cid:durableId="286662936">
    <w:abstractNumId w:val="11"/>
  </w:num>
  <w:num w:numId="25" w16cid:durableId="2035112900">
    <w:abstractNumId w:val="28"/>
  </w:num>
  <w:num w:numId="26" w16cid:durableId="1089160303">
    <w:abstractNumId w:val="19"/>
  </w:num>
  <w:num w:numId="27" w16cid:durableId="1059783960">
    <w:abstractNumId w:val="12"/>
  </w:num>
  <w:num w:numId="28" w16cid:durableId="564341724">
    <w:abstractNumId w:val="18"/>
  </w:num>
  <w:num w:numId="29" w16cid:durableId="1467822062">
    <w:abstractNumId w:val="13"/>
  </w:num>
  <w:num w:numId="30" w16cid:durableId="647054341">
    <w:abstractNumId w:val="25"/>
  </w:num>
  <w:num w:numId="31" w16cid:durableId="1631743868">
    <w:abstractNumId w:val="10"/>
  </w:num>
  <w:num w:numId="32" w16cid:durableId="816068518">
    <w:abstractNumId w:val="8"/>
  </w:num>
  <w:num w:numId="33" w16cid:durableId="2013557177">
    <w:abstractNumId w:val="7"/>
  </w:num>
  <w:num w:numId="34" w16cid:durableId="1649701812">
    <w:abstractNumId w:val="5"/>
  </w:num>
  <w:num w:numId="35" w16cid:durableId="496920431">
    <w:abstractNumId w:val="0"/>
  </w:num>
  <w:num w:numId="36" w16cid:durableId="1522431139">
    <w:abstractNumId w:val="0"/>
  </w:num>
  <w:num w:numId="37" w16cid:durableId="1860007169">
    <w:abstractNumId w:val="0"/>
  </w:num>
  <w:num w:numId="38" w16cid:durableId="200542769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DCF"/>
    <w:rsid w:val="000957EA"/>
    <w:rsid w:val="000D6FE9"/>
    <w:rsid w:val="0020695A"/>
    <w:rsid w:val="00250CFA"/>
    <w:rsid w:val="002D76A8"/>
    <w:rsid w:val="004136DF"/>
    <w:rsid w:val="004828DB"/>
    <w:rsid w:val="005F37D0"/>
    <w:rsid w:val="006920F3"/>
    <w:rsid w:val="006F3A6C"/>
    <w:rsid w:val="006F40F6"/>
    <w:rsid w:val="007263E0"/>
    <w:rsid w:val="008C04A9"/>
    <w:rsid w:val="008C492E"/>
    <w:rsid w:val="008F5FE9"/>
    <w:rsid w:val="00916C8A"/>
    <w:rsid w:val="0097229D"/>
    <w:rsid w:val="00984FAB"/>
    <w:rsid w:val="00A332FD"/>
    <w:rsid w:val="00B56371"/>
    <w:rsid w:val="00BB59D9"/>
    <w:rsid w:val="00BD3CD0"/>
    <w:rsid w:val="00BE03F1"/>
    <w:rsid w:val="00C258DD"/>
    <w:rsid w:val="00C3475D"/>
    <w:rsid w:val="00C970A5"/>
    <w:rsid w:val="00CC5DCF"/>
    <w:rsid w:val="00D5076A"/>
    <w:rsid w:val="00DC0A85"/>
    <w:rsid w:val="00E32758"/>
    <w:rsid w:val="00F31D2A"/>
    <w:rsid w:val="00FB5326"/>
    <w:rsid w:val="00FC0A56"/>
    <w:rsid w:val="00FC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8EC5A2"/>
  <w15:chartTrackingRefBased/>
  <w15:docId w15:val="{6E201B55-921C-4908-816A-C6472874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">
    <w:name w:val="Table Grid"/>
    <w:basedOn w:val="a1"/>
    <w:rsid w:val="00C34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&#26257;&#26399;&#22823;&#20316;&#19994;\2021\&#25991;&#26723;&#27169;&#26495;\&#36719;&#20214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软件开发计划</Template>
  <TotalTime>24</TotalTime>
  <Pages>6</Pages>
  <Words>347</Words>
  <Characters>1979</Characters>
  <Application>Microsoft Office Word</Application>
  <DocSecurity>0</DocSecurity>
  <Lines>16</Lines>
  <Paragraphs>4</Paragraphs>
  <ScaleCrop>false</ScaleCrop>
  <Company>&lt;公司名称&gt;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软件开发计划</dc:title>
  <dc:subject>&lt;项目名称&gt;</dc:subject>
  <dc:creator>bjshen</dc:creator>
  <cp:keywords/>
  <dc:description/>
  <cp:lastModifiedBy>2966134350@qq.com</cp:lastModifiedBy>
  <cp:revision>4</cp:revision>
  <dcterms:created xsi:type="dcterms:W3CDTF">2022-06-20T07:56:00Z</dcterms:created>
  <dcterms:modified xsi:type="dcterms:W3CDTF">2022-09-10T11:31:00Z</dcterms:modified>
</cp:coreProperties>
</file>